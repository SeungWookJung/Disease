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8F" w:rsidRDefault="00764D8F">
      <w:pPr>
        <w:jc w:val="right"/>
        <w:rPr>
          <w:sz w:val="72"/>
          <w:lang w:eastAsia="ko-KR"/>
        </w:rPr>
      </w:pPr>
    </w:p>
    <w:p w:rsidR="00764D8F" w:rsidRPr="005A412A" w:rsidRDefault="003B1D68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764D8F" w:rsidRPr="005A412A">
        <w:rPr>
          <w:rFonts w:ascii="HY헤드라인M" w:eastAsia="HY헤드라인M" w:hAnsi="돋움체" w:hint="eastAsia"/>
          <w:sz w:val="72"/>
          <w:lang w:eastAsia="ko-KR"/>
        </w:rPr>
        <w:t>요구사항 기술서</w:t>
      </w:r>
      <w:r>
        <w:rPr>
          <w:rFonts w:ascii="HY헤드라인M" w:eastAsia="HY헤드라인M" w:hAnsi="돋움체"/>
          <w:sz w:val="72"/>
          <w:lang w:eastAsia="ko-KR"/>
        </w:rPr>
        <w:fldChar w:fldCharType="end"/>
      </w:r>
    </w:p>
    <w:p w:rsidR="00764D8F" w:rsidRPr="005A412A" w:rsidRDefault="00764D8F" w:rsidP="008810F4">
      <w:pPr>
        <w:spacing w:before="240" w:after="240" w:line="240" w:lineRule="auto"/>
        <w:jc w:val="right"/>
        <w:rPr>
          <w:rFonts w:ascii="HY헤드라인M" w:eastAsia="HY헤드라인M" w:hAnsi="한컴돋움" w:cs="한컴돋움"/>
          <w:iCs/>
          <w:sz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iCs/>
          <w:sz w:val="40"/>
          <w:lang w:eastAsia="ko-KR"/>
        </w:rPr>
        <w:t>문서번호: D00</w:t>
      </w:r>
      <w:r w:rsidR="00693F8C" w:rsidRPr="005A412A">
        <w:rPr>
          <w:rFonts w:ascii="HY헤드라인M" w:eastAsia="HY헤드라인M" w:hAnsi="한컴돋움" w:cs="한컴돋움" w:hint="eastAsia"/>
          <w:iCs/>
          <w:sz w:val="40"/>
          <w:lang w:eastAsia="ko-KR"/>
        </w:rPr>
        <w:t>2</w:t>
      </w:r>
    </w:p>
    <w:p w:rsidR="00764D8F" w:rsidRPr="005A412A" w:rsidRDefault="00764D8F" w:rsidP="008810F4">
      <w:pPr>
        <w:pStyle w:val="a6"/>
        <w:spacing w:before="240" w:after="240" w:line="240" w:lineRule="auto"/>
        <w:jc w:val="right"/>
        <w:rPr>
          <w:rFonts w:ascii="HY헤드라인M" w:eastAsia="HY헤드라인M" w:hAnsi="한컴돋움" w:cs="한컴돋움"/>
          <w:sz w:val="40"/>
          <w:szCs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 xml:space="preserve">Version </w:t>
      </w:r>
      <w:r w:rsidR="000D390B"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>1.0</w:t>
      </w:r>
    </w:p>
    <w:p w:rsidR="00764D8F" w:rsidRDefault="00764D8F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F477A3" w:rsidP="005A412A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drawing>
          <wp:inline distT="0" distB="0" distL="0" distR="0" wp14:anchorId="257BB027" wp14:editId="15218B28">
            <wp:extent cx="1095375" cy="628650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8F" w:rsidRDefault="00764D8F">
      <w:pPr>
        <w:rPr>
          <w:lang w:eastAsia="ko-KR"/>
        </w:rPr>
      </w:pPr>
    </w:p>
    <w:p w:rsidR="005A412A" w:rsidRDefault="005A412A" w:rsidP="005A412A">
      <w:pPr>
        <w:pStyle w:val="a3"/>
        <w:spacing w:after="288"/>
        <w:rPr>
          <w:lang w:eastAsia="ko-KR"/>
        </w:rPr>
      </w:pPr>
      <w:r>
        <w:rPr>
          <w:lang w:eastAsia="ko-KR"/>
        </w:rPr>
        <w:lastRenderedPageBreak/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D7072E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질병 알림 서비스</w:t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단 계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7502C4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●</w:t>
            </w:r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t xml:space="preserve">사전준비단계  </w:t>
            </w:r>
            <w:bookmarkStart w:id="0" w:name="OLE_LINK1"/>
            <w:bookmarkStart w:id="1" w:name="OLE_LINK2"/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t>○</w:t>
            </w:r>
            <w:bookmarkEnd w:id="0"/>
            <w:bookmarkEnd w:id="1"/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t xml:space="preserve">개발가이드단계  </w:t>
            </w: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○</w:t>
            </w:r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t>적용시스템개발단계  ○평가정리단계</w:t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활 동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계획단계-</w:t>
            </w:r>
            <w:r w:rsidR="00E97E75" w:rsidRPr="00AC50D4">
              <w:rPr>
                <w:rFonts w:ascii="굴림" w:eastAsia="굴림" w:hAnsi="굴림" w:hint="eastAsia"/>
                <w:lang w:eastAsia="ko-KR"/>
              </w:rPr>
              <w:t xml:space="preserve"> </w:t>
            </w:r>
            <w:r w:rsidR="00E97E75" w:rsidRPr="00AC50D4">
              <w:rPr>
                <w:rFonts w:ascii="굴림" w:eastAsia="굴림" w:hAnsi="굴림" w:hint="eastAsia"/>
                <w:kern w:val="2"/>
                <w:lang w:eastAsia="ko-KR"/>
              </w:rPr>
              <w:t>요구사항 이해</w:t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작 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 xml:space="preserve">요구사항 </w:t>
            </w:r>
            <w:r w:rsidR="00E97E75" w:rsidRPr="00AC50D4">
              <w:rPr>
                <w:rFonts w:ascii="굴림" w:eastAsia="굴림" w:hAnsi="굴림" w:hint="eastAsia"/>
                <w:kern w:val="2"/>
                <w:lang w:eastAsia="ko-KR"/>
              </w:rPr>
              <w:t>수집</w:t>
            </w:r>
          </w:p>
        </w:tc>
      </w:tr>
      <w:tr w:rsidR="005A412A" w:rsidTr="005F4A91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요구사항 기술서</w:t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1.0</w:t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ED7829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fldChar w:fldCharType="begin"/>
            </w:r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instrText xml:space="preserve"> FILENAME </w:instrText>
            </w: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fldChar w:fldCharType="separate"/>
            </w:r>
            <w:r w:rsidR="005A412A" w:rsidRPr="00AC50D4">
              <w:rPr>
                <w:rFonts w:ascii="굴림" w:eastAsia="굴림" w:hAnsi="굴림" w:hint="eastAsia"/>
                <w:kern w:val="2"/>
                <w:lang w:eastAsia="ko-KR"/>
              </w:rPr>
              <w:t>[D002] 요구사항기술서 V1.0.doc</w:t>
            </w: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fldChar w:fldCharType="end"/>
            </w:r>
          </w:p>
        </w:tc>
      </w:tr>
      <w:tr w:rsidR="005A412A" w:rsidTr="005F4A91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AC50D4" w:rsidRDefault="005A412A" w:rsidP="0078161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20</w:t>
            </w:r>
            <w:r w:rsidR="008A512F" w:rsidRPr="00AC50D4">
              <w:rPr>
                <w:rFonts w:ascii="굴림" w:eastAsia="굴림" w:hAnsi="굴림" w:hint="eastAsia"/>
                <w:kern w:val="2"/>
                <w:lang w:eastAsia="ko-KR"/>
              </w:rPr>
              <w:t>1</w:t>
            </w:r>
            <w:r w:rsidR="006174E4">
              <w:rPr>
                <w:rFonts w:ascii="굴림" w:eastAsia="굴림" w:hAnsi="굴림" w:hint="eastAsia"/>
                <w:kern w:val="2"/>
                <w:lang w:eastAsia="ko-KR"/>
              </w:rPr>
              <w:t>8-05</w:t>
            </w: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-</w:t>
            </w:r>
            <w:r w:rsidR="006174E4">
              <w:rPr>
                <w:rFonts w:ascii="굴림" w:eastAsia="굴림" w:hAnsi="굴림" w:hint="eastAsia"/>
                <w:kern w:val="2"/>
                <w:lang w:eastAsia="ko-KR"/>
              </w:rPr>
              <w:t>24</w:t>
            </w:r>
          </w:p>
        </w:tc>
      </w:tr>
      <w:tr w:rsidR="005A412A" w:rsidTr="005F4A91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진행</w:t>
            </w:r>
          </w:p>
        </w:tc>
      </w:tr>
    </w:tbl>
    <w:p w:rsidR="005A412A" w:rsidRDefault="005A412A" w:rsidP="005A412A">
      <w:pPr>
        <w:jc w:val="center"/>
      </w:pPr>
    </w:p>
    <w:p w:rsidR="005A412A" w:rsidRDefault="005A412A" w:rsidP="005A412A">
      <w:pPr>
        <w:pStyle w:val="a3"/>
        <w:rPr>
          <w:lang w:eastAsia="ko-KR"/>
        </w:rPr>
      </w:pPr>
    </w:p>
    <w:p w:rsidR="005A412A" w:rsidRDefault="005A412A" w:rsidP="005A412A">
      <w:pPr>
        <w:pStyle w:val="a3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440"/>
        <w:gridCol w:w="1440"/>
      </w:tblGrid>
      <w:tr w:rsidR="005A412A" w:rsidTr="005F4A91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작성일시(yyyy-mm-dd)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Description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개정페이지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AC50D4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</w:tr>
      <w:tr w:rsidR="005A412A" w:rsidTr="005F4A91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 w:rsidTr="005F4A91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 w:rsidTr="005F4A91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 w:rsidTr="005F4A91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AC50D4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 w:rsidTr="005F4A91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5A412A" w:rsidRDefault="005A412A" w:rsidP="005A412A">
      <w:pPr>
        <w:jc w:val="center"/>
      </w:pPr>
    </w:p>
    <w:p w:rsidR="005A412A" w:rsidRDefault="005A412A">
      <w:pPr>
        <w:rPr>
          <w:lang w:eastAsia="ko-KR"/>
        </w:rPr>
      </w:pPr>
    </w:p>
    <w:p w:rsidR="00764D8F" w:rsidRPr="00B81589" w:rsidRDefault="00764D8F" w:rsidP="005A412A">
      <w:pPr>
        <w:pStyle w:val="TOC1"/>
        <w:rPr>
          <w:rFonts w:ascii="돋움체" w:eastAsia="돋움체" w:hAnsi="돋움체"/>
        </w:rPr>
      </w:pPr>
      <w:r>
        <w:br w:type="page"/>
      </w:r>
      <w:r w:rsidRPr="005A412A">
        <w:rPr>
          <w:rFonts w:ascii="HY헤드라인M" w:eastAsia="HY헤드라인M" w:hint="eastAsia"/>
        </w:rPr>
        <w:lastRenderedPageBreak/>
        <w:t>목</w:t>
      </w:r>
      <w:r w:rsidR="00B81589" w:rsidRPr="005A412A">
        <w:rPr>
          <w:rFonts w:ascii="HY헤드라인M" w:eastAsia="HY헤드라인M" w:hint="eastAsia"/>
        </w:rPr>
        <w:t xml:space="preserve">   </w:t>
      </w:r>
      <w:r w:rsidRPr="005A412A">
        <w:rPr>
          <w:rFonts w:ascii="HY헤드라인M" w:eastAsia="HY헤드라인M" w:hint="eastAsia"/>
        </w:rPr>
        <w:t>차</w:t>
      </w:r>
    </w:p>
    <w:p w:rsidR="00A846A5" w:rsidRDefault="00ED7829">
      <w:pPr>
        <w:pStyle w:val="10"/>
        <w:rPr>
          <w:rFonts w:ascii="맑은 고딕" w:eastAsia="맑은 고딕" w:hAnsi="맑은 고딕"/>
          <w:szCs w:val="22"/>
        </w:rPr>
      </w:pPr>
      <w:r w:rsidRPr="00B81589">
        <w:rPr>
          <w:rFonts w:ascii="돋움체" w:eastAsia="돋움체" w:hAnsi="돋움체"/>
          <w:sz w:val="22"/>
          <w:szCs w:val="22"/>
        </w:rPr>
        <w:fldChar w:fldCharType="begin"/>
      </w:r>
      <w:r w:rsidR="004156EC" w:rsidRPr="00B81589">
        <w:rPr>
          <w:rFonts w:ascii="돋움체" w:eastAsia="돋움체" w:hAnsi="돋움체"/>
          <w:sz w:val="22"/>
          <w:szCs w:val="22"/>
        </w:rPr>
        <w:instrText xml:space="preserve"> TOC \o "1-3" \h \z \u </w:instrText>
      </w:r>
      <w:r w:rsidRPr="00B81589">
        <w:rPr>
          <w:rFonts w:ascii="돋움체" w:eastAsia="돋움체" w:hAnsi="돋움체"/>
          <w:sz w:val="22"/>
          <w:szCs w:val="22"/>
        </w:rPr>
        <w:fldChar w:fldCharType="separate"/>
      </w:r>
      <w:hyperlink w:anchor="_Toc260728665" w:history="1"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I</w:t>
        </w:r>
        <w:r w:rsidR="00A846A5">
          <w:rPr>
            <w:rFonts w:ascii="맑은 고딕" w:eastAsia="맑은 고딕" w:hAnsi="맑은 고딕"/>
            <w:szCs w:val="22"/>
          </w:rPr>
          <w:tab/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사용자</w:t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요구사항</w:t>
        </w:r>
        <w:r w:rsidR="00A846A5">
          <w:rPr>
            <w:webHidden/>
          </w:rPr>
          <w:tab/>
        </w:r>
        <w:r>
          <w:rPr>
            <w:webHidden/>
          </w:rPr>
          <w:fldChar w:fldCharType="begin"/>
        </w:r>
        <w:r w:rsidR="00A846A5">
          <w:rPr>
            <w:webHidden/>
          </w:rPr>
          <w:instrText xml:space="preserve"> PAGEREF _Toc260728665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46A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66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1.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기능적 요구사항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_Toc260728666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4</w:t>
        </w:r>
        <w:r w:rsidR="00ED7829">
          <w:rPr>
            <w:noProof/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67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2.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비기능적 요구사항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_Toc260728667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5</w:t>
        </w:r>
        <w:r w:rsidR="00ED7829">
          <w:rPr>
            <w:noProof/>
            <w:webHidden/>
          </w:rPr>
          <w:fldChar w:fldCharType="end"/>
        </w:r>
      </w:hyperlink>
    </w:p>
    <w:p w:rsidR="00A846A5" w:rsidRDefault="00DC2DF3">
      <w:pPr>
        <w:pStyle w:val="10"/>
        <w:rPr>
          <w:rFonts w:ascii="맑은 고딕" w:eastAsia="맑은 고딕" w:hAnsi="맑은 고딕"/>
          <w:szCs w:val="22"/>
        </w:rPr>
      </w:pPr>
      <w:hyperlink w:anchor="_Toc260728668" w:history="1"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II</w:t>
        </w:r>
        <w:r w:rsidR="00A846A5">
          <w:rPr>
            <w:rFonts w:ascii="맑은 고딕" w:eastAsia="맑은 고딕" w:hAnsi="맑은 고딕"/>
            <w:szCs w:val="22"/>
          </w:rPr>
          <w:tab/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유스케이스</w:t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A846A5" w:rsidRPr="0022266A">
          <w:rPr>
            <w:rStyle w:val="ae"/>
            <w:rFonts w:ascii="Arial Black" w:eastAsia="HY헤드라인M" w:hAnsi="Arial Black" w:cs="Arial Black"/>
            <w:bCs/>
          </w:rPr>
          <w:t>모델</w:t>
        </w:r>
        <w:r w:rsidR="00A846A5">
          <w:rPr>
            <w:webHidden/>
          </w:rPr>
          <w:tab/>
        </w:r>
        <w:r w:rsidR="00ED7829">
          <w:rPr>
            <w:webHidden/>
          </w:rPr>
          <w:fldChar w:fldCharType="begin"/>
        </w:r>
        <w:r w:rsidR="00A846A5">
          <w:rPr>
            <w:webHidden/>
          </w:rPr>
          <w:instrText xml:space="preserve"> PAGEREF _Toc260728668 \h </w:instrText>
        </w:r>
        <w:r w:rsidR="00ED7829">
          <w:rPr>
            <w:webHidden/>
          </w:rPr>
        </w:r>
        <w:r w:rsidR="00ED7829">
          <w:rPr>
            <w:webHidden/>
          </w:rPr>
          <w:fldChar w:fldCharType="separate"/>
        </w:r>
        <w:r w:rsidR="00A846A5">
          <w:rPr>
            <w:webHidden/>
          </w:rPr>
          <w:t>6</w:t>
        </w:r>
        <w:r w:rsidR="00ED7829">
          <w:rPr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69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1.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액터 다이어그램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_Toc260728669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6</w:t>
        </w:r>
        <w:r w:rsidR="00ED7829">
          <w:rPr>
            <w:noProof/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70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2.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액터  목록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_Toc260728670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6</w:t>
        </w:r>
        <w:r w:rsidR="00ED7829">
          <w:rPr>
            <w:noProof/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71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3.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유스케이스 다이어그램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_Toc260728671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7</w:t>
        </w:r>
        <w:r w:rsidR="00ED7829">
          <w:rPr>
            <w:noProof/>
            <w:webHidden/>
          </w:rPr>
          <w:fldChar w:fldCharType="end"/>
        </w:r>
      </w:hyperlink>
    </w:p>
    <w:p w:rsidR="00A846A5" w:rsidRDefault="00DC2DF3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0728672" w:history="1"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4.</w:t>
        </w:r>
        <w:r w:rsidR="00A846A5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A846A5" w:rsidRPr="0022266A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유스케이스 기술서</w:t>
        </w:r>
        <w:r w:rsidR="00A846A5">
          <w:rPr>
            <w:noProof/>
            <w:webHidden/>
          </w:rPr>
          <w:tab/>
        </w:r>
        <w:r w:rsidR="00ED7829">
          <w:rPr>
            <w:noProof/>
            <w:webHidden/>
          </w:rPr>
          <w:fldChar w:fldCharType="begin"/>
        </w:r>
        <w:r w:rsidR="00A846A5">
          <w:rPr>
            <w:noProof/>
            <w:webHidden/>
          </w:rPr>
          <w:instrText xml:space="preserve"> PAGEREF _Toc260728672 \h </w:instrText>
        </w:r>
        <w:r w:rsidR="00ED7829">
          <w:rPr>
            <w:noProof/>
            <w:webHidden/>
          </w:rPr>
        </w:r>
        <w:r w:rsidR="00ED7829">
          <w:rPr>
            <w:noProof/>
            <w:webHidden/>
          </w:rPr>
          <w:fldChar w:fldCharType="separate"/>
        </w:r>
        <w:r w:rsidR="00A846A5">
          <w:rPr>
            <w:noProof/>
            <w:webHidden/>
          </w:rPr>
          <w:t>8</w:t>
        </w:r>
        <w:r w:rsidR="00ED7829">
          <w:rPr>
            <w:noProof/>
            <w:webHidden/>
          </w:rPr>
          <w:fldChar w:fldCharType="end"/>
        </w:r>
      </w:hyperlink>
    </w:p>
    <w:p w:rsidR="002B107D" w:rsidRPr="005A412A" w:rsidRDefault="00ED7829" w:rsidP="005A412A">
      <w:pPr>
        <w:pStyle w:val="1"/>
        <w:keepNext w:val="0"/>
        <w:pageBreakBefore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 w:rsidRPr="00B81589">
        <w:rPr>
          <w:lang w:eastAsia="ko-KR"/>
        </w:rPr>
        <w:lastRenderedPageBreak/>
        <w:fldChar w:fldCharType="end"/>
      </w:r>
      <w:bookmarkStart w:id="2" w:name="_Toc54152708"/>
      <w:bookmarkStart w:id="3" w:name="_Toc260728665"/>
      <w:r w:rsidR="002B107D" w:rsidRPr="005A412A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사용자</w:t>
      </w:r>
      <w:r w:rsidR="002B107D" w:rsidRPr="005A412A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2B107D" w:rsidRPr="005A412A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요구사항</w:t>
      </w:r>
      <w:bookmarkEnd w:id="2"/>
      <w:bookmarkEnd w:id="3"/>
    </w:p>
    <w:p w:rsidR="005A412A" w:rsidRDefault="005A412A" w:rsidP="005A412A">
      <w:pPr>
        <w:pStyle w:val="2"/>
        <w:numPr>
          <w:ilvl w:val="0"/>
          <w:numId w:val="24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4" w:name="_Toc260728666"/>
      <w:bookmarkStart w:id="5" w:name="_Toc54152709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기능적 요구사항</w:t>
      </w:r>
      <w:bookmarkEnd w:id="4"/>
    </w:p>
    <w:p w:rsidR="005A412A" w:rsidRDefault="005A412A" w:rsidP="005A412A">
      <w:pPr>
        <w:rPr>
          <w:lang w:eastAsia="ko-KR"/>
        </w:rPr>
      </w:pPr>
    </w:p>
    <w:tbl>
      <w:tblPr>
        <w:tblW w:w="93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5529"/>
        <w:gridCol w:w="992"/>
      </w:tblGrid>
      <w:tr w:rsidR="005A412A" w:rsidRPr="00B81589" w:rsidTr="008A512F">
        <w:trPr>
          <w:tblHeader/>
        </w:trPr>
        <w:tc>
          <w:tcPr>
            <w:tcW w:w="993" w:type="dxa"/>
            <w:shd w:val="pct10" w:color="auto" w:fill="auto"/>
            <w:vAlign w:val="center"/>
          </w:tcPr>
          <w:p w:rsidR="005A412A" w:rsidRPr="00AC50D4" w:rsidRDefault="005A412A" w:rsidP="005F4A91">
            <w:pPr>
              <w:pStyle w:val="5"/>
              <w:numPr>
                <w:ilvl w:val="0"/>
                <w:numId w:val="0"/>
              </w:num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5A412A" w:rsidRPr="00AC50D4" w:rsidRDefault="00E97E75" w:rsidP="005F4A9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  <w:lang w:eastAsia="ko-KR"/>
              </w:rPr>
              <w:t>요구사항</w:t>
            </w:r>
            <w:r w:rsidR="006A7FA2">
              <w:rPr>
                <w:rFonts w:ascii="굴림" w:eastAsia="굴림" w:hAnsi="굴림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5529" w:type="dxa"/>
            <w:shd w:val="pct10" w:color="auto" w:fill="auto"/>
            <w:vAlign w:val="center"/>
          </w:tcPr>
          <w:p w:rsidR="005A412A" w:rsidRPr="00AC50D4" w:rsidRDefault="00E97E75" w:rsidP="005F4A9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  <w:lang w:eastAsia="ko-KR"/>
              </w:rPr>
              <w:t xml:space="preserve">요구사항 </w:t>
            </w:r>
            <w:r w:rsidR="005A412A"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5A412A" w:rsidRPr="00AC50D4" w:rsidRDefault="005A412A" w:rsidP="005F4A9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우선</w:t>
            </w:r>
          </w:p>
          <w:p w:rsidR="005A412A" w:rsidRPr="00AC50D4" w:rsidRDefault="005A412A" w:rsidP="005F4A9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순위</w:t>
            </w:r>
          </w:p>
        </w:tc>
      </w:tr>
      <w:tr w:rsidR="006A7FA2" w:rsidRPr="00B81589" w:rsidTr="008A512F">
        <w:trPr>
          <w:trHeight w:val="1277"/>
        </w:trPr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3" w:left="187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질병 정보 제공</w:t>
            </w:r>
          </w:p>
        </w:tc>
        <w:tc>
          <w:tcPr>
            <w:tcW w:w="5529" w:type="dxa"/>
            <w:vAlign w:val="center"/>
          </w:tcPr>
          <w:p w:rsidR="006A7FA2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사용자가 알고 싶은 질병을 터치한다.</w:t>
            </w:r>
          </w:p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질병에 대한 정보와, 예방 접종에 대한 정보를 포함하는 페이지를 보여준다.</w:t>
            </w: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rPr>
          <w:trHeight w:val="416"/>
        </w:trPr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예방접종 기록</w:t>
            </w:r>
          </w:p>
        </w:tc>
        <w:tc>
          <w:tcPr>
            <w:tcW w:w="5529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사용자가 접종한 항목을 추가, 삭제를 할 수 있다.</w:t>
            </w: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rPr>
          <w:trHeight w:val="1259"/>
        </w:trPr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보건소 위치</w:t>
            </w:r>
          </w:p>
        </w:tc>
        <w:tc>
          <w:tcPr>
            <w:tcW w:w="5529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사용자의 주변 보건소 위치를 조회해서 보여준다.</w:t>
            </w: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5179AC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중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중</w:t>
            </w:r>
          </w:p>
        </w:tc>
      </w:tr>
      <w:tr w:rsidR="006A7FA2" w:rsidRPr="00B81589" w:rsidTr="008A512F">
        <w:tc>
          <w:tcPr>
            <w:tcW w:w="993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142" w:left="284" w:firstLineChars="212" w:firstLine="42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 w:firstLine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29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6A7FA2" w:rsidRPr="00AC50D4" w:rsidRDefault="006A7FA2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4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</w:tr>
    </w:tbl>
    <w:p w:rsidR="005A412A" w:rsidRPr="005A412A" w:rsidRDefault="005A412A" w:rsidP="005A412A">
      <w:pPr>
        <w:rPr>
          <w:lang w:eastAsia="ko-KR"/>
        </w:rPr>
      </w:pPr>
    </w:p>
    <w:p w:rsidR="005A412A" w:rsidRPr="005A412A" w:rsidRDefault="005A412A" w:rsidP="005A412A">
      <w:pPr>
        <w:pStyle w:val="2"/>
        <w:numPr>
          <w:ilvl w:val="0"/>
          <w:numId w:val="24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6" w:name="_Toc54152724"/>
      <w:r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  <w:br w:type="page"/>
      </w:r>
      <w:bookmarkStart w:id="7" w:name="_Toc260728667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lastRenderedPageBreak/>
        <w:t>비</w:t>
      </w:r>
      <w:r w:rsidRPr="005A412A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기능적 요구사항</w:t>
      </w:r>
      <w:bookmarkEnd w:id="6"/>
      <w:bookmarkEnd w:id="7"/>
    </w:p>
    <w:bookmarkEnd w:id="5"/>
    <w:p w:rsidR="002B107D" w:rsidRPr="00B81589" w:rsidRDefault="002B107D" w:rsidP="002B107D">
      <w:pPr>
        <w:rPr>
          <w:rFonts w:ascii="돋움체" w:eastAsia="돋움체" w:hAnsi="돋움체"/>
          <w:lang w:eastAsia="ko-KR"/>
        </w:rPr>
      </w:pPr>
    </w:p>
    <w:tbl>
      <w:tblPr>
        <w:tblW w:w="93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9"/>
        <w:gridCol w:w="1777"/>
        <w:gridCol w:w="5518"/>
        <w:gridCol w:w="992"/>
      </w:tblGrid>
      <w:tr w:rsidR="0023117A" w:rsidRPr="00B81589" w:rsidTr="008A512F">
        <w:trPr>
          <w:tblHeader/>
        </w:trPr>
        <w:tc>
          <w:tcPr>
            <w:tcW w:w="1069" w:type="dxa"/>
            <w:shd w:val="pct10" w:color="auto" w:fill="auto"/>
            <w:vAlign w:val="center"/>
          </w:tcPr>
          <w:p w:rsidR="0023117A" w:rsidRPr="00AC50D4" w:rsidRDefault="0023117A" w:rsidP="000626C2">
            <w:pPr>
              <w:pStyle w:val="5"/>
              <w:numPr>
                <w:ilvl w:val="0"/>
                <w:numId w:val="0"/>
              </w:num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7" w:type="dxa"/>
            <w:shd w:val="pct10" w:color="auto" w:fill="auto"/>
            <w:vAlign w:val="center"/>
          </w:tcPr>
          <w:p w:rsidR="0023117A" w:rsidRPr="00AC50D4" w:rsidRDefault="0023117A" w:rsidP="000626C2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518" w:type="dxa"/>
            <w:shd w:val="pct10" w:color="auto" w:fill="auto"/>
            <w:vAlign w:val="center"/>
          </w:tcPr>
          <w:p w:rsidR="0023117A" w:rsidRPr="00AC50D4" w:rsidRDefault="0023117A" w:rsidP="000626C2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23117A" w:rsidRPr="00AC50D4" w:rsidRDefault="0023117A" w:rsidP="000626C2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우선</w:t>
            </w:r>
          </w:p>
          <w:p w:rsidR="0023117A" w:rsidRPr="00AC50D4" w:rsidRDefault="0023117A" w:rsidP="000626C2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순위</w:t>
            </w:r>
          </w:p>
        </w:tc>
      </w:tr>
      <w:tr w:rsidR="0023117A" w:rsidRPr="00B81589" w:rsidTr="008A512F">
        <w:tc>
          <w:tcPr>
            <w:tcW w:w="1069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777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bookmarkStart w:id="8" w:name="_Toc54152712"/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 편리성</w:t>
            </w:r>
            <w:bookmarkEnd w:id="8"/>
          </w:p>
        </w:tc>
        <w:tc>
          <w:tcPr>
            <w:tcW w:w="5518" w:type="dxa"/>
          </w:tcPr>
          <w:p w:rsidR="0023117A" w:rsidRPr="00AC50D4" w:rsidRDefault="003942CB" w:rsidP="003942CB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사용자가 </w:t>
            </w:r>
            <w:r w:rsidR="0023117A"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손쉽게 사용할 수 있도록 사용이 쉬워야 </w:t>
            </w: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한다.</w:t>
            </w:r>
          </w:p>
        </w:tc>
        <w:tc>
          <w:tcPr>
            <w:tcW w:w="992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23117A" w:rsidRPr="00B81589" w:rsidTr="008A512F">
        <w:tc>
          <w:tcPr>
            <w:tcW w:w="1069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777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성능</w:t>
            </w:r>
          </w:p>
        </w:tc>
        <w:tc>
          <w:tcPr>
            <w:tcW w:w="5518" w:type="dxa"/>
          </w:tcPr>
          <w:p w:rsidR="0023117A" w:rsidRPr="00AC50D4" w:rsidRDefault="0023117A" w:rsidP="00C10316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시스템은 사용자 요청을4초 안에 처리하여 결과를 제공해야 한다.</w:t>
            </w:r>
          </w:p>
        </w:tc>
        <w:tc>
          <w:tcPr>
            <w:tcW w:w="992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23117A" w:rsidRPr="00B81589" w:rsidTr="008A512F">
        <w:tc>
          <w:tcPr>
            <w:tcW w:w="1069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begin"/>
            </w:r>
            <w:r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instrText xml:space="preserve"> AUTONUM  \* Arabic </w:instrText>
            </w:r>
            <w:r w:rsidR="00ED7829" w:rsidRPr="00AC50D4"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fldChar w:fldCharType="end"/>
            </w:r>
          </w:p>
        </w:tc>
        <w:tc>
          <w:tcPr>
            <w:tcW w:w="1777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가변성</w:t>
            </w:r>
          </w:p>
        </w:tc>
        <w:tc>
          <w:tcPr>
            <w:tcW w:w="5518" w:type="dxa"/>
          </w:tcPr>
          <w:p w:rsidR="0023117A" w:rsidRPr="00AC50D4" w:rsidRDefault="006174E4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예방 접종 기록</w:t>
            </w:r>
            <w:r w:rsidR="0023117A"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은 향후 변경이 가능하므로 변경이 용이하여야 한다.</w:t>
            </w:r>
          </w:p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쉽게 바꾸거나 덧붙일 수 있어야 한다.</w:t>
            </w:r>
          </w:p>
        </w:tc>
        <w:tc>
          <w:tcPr>
            <w:tcW w:w="992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 w:rsidRPr="00AC50D4"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상</w:t>
            </w:r>
          </w:p>
        </w:tc>
      </w:tr>
      <w:tr w:rsidR="0023117A" w:rsidRPr="00B81589" w:rsidTr="008A512F">
        <w:tc>
          <w:tcPr>
            <w:tcW w:w="1069" w:type="dxa"/>
            <w:vAlign w:val="center"/>
          </w:tcPr>
          <w:p w:rsidR="0023117A" w:rsidRPr="00AC50D4" w:rsidRDefault="00D12D53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R</w:t>
            </w:r>
            <w:r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  <w:t>12</w:t>
            </w:r>
          </w:p>
        </w:tc>
        <w:tc>
          <w:tcPr>
            <w:tcW w:w="1777" w:type="dxa"/>
            <w:vAlign w:val="center"/>
          </w:tcPr>
          <w:p w:rsidR="0023117A" w:rsidRPr="00AC50D4" w:rsidRDefault="00D12D53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위치성</w:t>
            </w:r>
          </w:p>
        </w:tc>
        <w:tc>
          <w:tcPr>
            <w:tcW w:w="5518" w:type="dxa"/>
          </w:tcPr>
          <w:p w:rsidR="0023117A" w:rsidRPr="00AC50D4" w:rsidRDefault="00D12D53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사용자 기반의 위치값을 받아와 주변의 보건소를 추천함으로써 위치성이 있어야 한다.</w:t>
            </w:r>
          </w:p>
        </w:tc>
        <w:tc>
          <w:tcPr>
            <w:tcW w:w="992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</w:tr>
      <w:tr w:rsidR="0023117A" w:rsidRPr="00B81589" w:rsidTr="008A512F">
        <w:tc>
          <w:tcPr>
            <w:tcW w:w="1069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1777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518" w:type="dxa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23117A" w:rsidRPr="00AC50D4" w:rsidRDefault="0023117A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</w:tr>
    </w:tbl>
    <w:p w:rsidR="002B107D" w:rsidRDefault="002B107D" w:rsidP="002B107D">
      <w:pPr>
        <w:rPr>
          <w:rFonts w:ascii="돋움체" w:eastAsia="돋움체" w:hAnsi="돋움체"/>
          <w:lang w:eastAsia="ko-KR"/>
        </w:rPr>
      </w:pPr>
    </w:p>
    <w:p w:rsidR="00BA1C85" w:rsidRDefault="00BA1C85" w:rsidP="002B107D">
      <w:pPr>
        <w:rPr>
          <w:rFonts w:ascii="돋움체" w:eastAsia="돋움체" w:hAnsi="돋움체"/>
          <w:lang w:eastAsia="ko-KR"/>
        </w:rPr>
      </w:pPr>
    </w:p>
    <w:p w:rsidR="00C65A5E" w:rsidRPr="00B81589" w:rsidRDefault="00C65A5E" w:rsidP="002B107D">
      <w:pPr>
        <w:rPr>
          <w:rFonts w:ascii="돋움체" w:eastAsia="돋움체" w:hAnsi="돋움체"/>
          <w:lang w:eastAsia="ko-KR"/>
        </w:rPr>
      </w:pPr>
    </w:p>
    <w:p w:rsidR="00645A1E" w:rsidRDefault="00AF5890" w:rsidP="00645A1E">
      <w:pPr>
        <w:pStyle w:val="1"/>
        <w:keepNext w:val="0"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9" w:name="_Toc54152749"/>
      <w:r>
        <w:rPr>
          <w:rFonts w:ascii="Arial Black" w:eastAsia="HY헤드라인M" w:hAnsi="Arial Black" w:cs="Arial Black"/>
          <w:bCs/>
          <w:sz w:val="26"/>
          <w:szCs w:val="26"/>
          <w:lang w:eastAsia="ko-KR"/>
        </w:rPr>
        <w:br w:type="page"/>
      </w:r>
      <w:bookmarkStart w:id="10" w:name="_Toc260728668"/>
      <w:r w:rsidR="00C65A5E" w:rsidRPr="00645A1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유스케이스</w:t>
      </w:r>
      <w:r w:rsidR="00C65A5E" w:rsidRPr="00645A1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C65A5E" w:rsidRPr="00645A1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모델</w:t>
      </w:r>
      <w:bookmarkStart w:id="11" w:name="_Toc54152750"/>
      <w:bookmarkEnd w:id="9"/>
      <w:bookmarkEnd w:id="10"/>
    </w:p>
    <w:p w:rsidR="00645A1E" w:rsidRDefault="00645A1E" w:rsidP="00645A1E">
      <w:pPr>
        <w:pStyle w:val="2"/>
        <w:numPr>
          <w:ilvl w:val="0"/>
          <w:numId w:val="29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2" w:name="_Toc260728669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액터 다이어그램</w:t>
      </w:r>
      <w:bookmarkEnd w:id="12"/>
    </w:p>
    <w:p w:rsidR="00645A1E" w:rsidRDefault="008469A5" w:rsidP="00B00025">
      <w:pPr>
        <w:ind w:firstLineChars="200" w:firstLine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E2F581E" wp14:editId="49544187">
            <wp:extent cx="533400" cy="1228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890" r="8333"/>
                    <a:stretch/>
                  </pic:blipFill>
                  <pic:spPr bwMode="auto">
                    <a:xfrm>
                      <a:off x="0" y="0"/>
                      <a:ext cx="5334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4E4" w:rsidRPr="00645A1E" w:rsidRDefault="006174E4" w:rsidP="00B00025">
      <w:pPr>
        <w:ind w:firstLineChars="200" w:firstLine="400"/>
        <w:rPr>
          <w:lang w:eastAsia="ko-KR"/>
        </w:rPr>
      </w:pPr>
    </w:p>
    <w:bookmarkEnd w:id="11"/>
    <w:p w:rsidR="000D261B" w:rsidRPr="00B81589" w:rsidRDefault="000D261B" w:rsidP="000D261B">
      <w:pPr>
        <w:rPr>
          <w:rFonts w:ascii="돋움체" w:eastAsia="돋움체" w:hAnsi="돋움체"/>
          <w:lang w:eastAsia="ko-KR"/>
        </w:rPr>
      </w:pPr>
    </w:p>
    <w:p w:rsidR="0005494D" w:rsidRPr="00645A1E" w:rsidRDefault="0005494D" w:rsidP="00645A1E">
      <w:pPr>
        <w:pStyle w:val="2"/>
        <w:numPr>
          <w:ilvl w:val="0"/>
          <w:numId w:val="29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3" w:name="_Toc260728670"/>
      <w:r w:rsidRPr="00645A1E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액터  목록</w:t>
      </w:r>
      <w:bookmarkEnd w:id="13"/>
    </w:p>
    <w:p w:rsidR="0005494D" w:rsidRPr="00B81589" w:rsidRDefault="0005494D" w:rsidP="000D261B">
      <w:pPr>
        <w:rPr>
          <w:rFonts w:ascii="돋움체" w:eastAsia="돋움체" w:hAnsi="돋움체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0"/>
        <w:gridCol w:w="6759"/>
      </w:tblGrid>
      <w:tr w:rsidR="000D261B" w:rsidRPr="00B81589" w:rsidTr="00370F23">
        <w:trPr>
          <w:trHeight w:val="649"/>
          <w:tblHeader/>
          <w:jc w:val="center"/>
        </w:trPr>
        <w:tc>
          <w:tcPr>
            <w:tcW w:w="2030" w:type="dxa"/>
            <w:shd w:val="pct10" w:color="auto" w:fill="auto"/>
            <w:vAlign w:val="center"/>
          </w:tcPr>
          <w:p w:rsidR="000D261B" w:rsidRPr="00AC50D4" w:rsidRDefault="000D261B" w:rsidP="00E97E75">
            <w:pPr>
              <w:jc w:val="center"/>
              <w:rPr>
                <w:rFonts w:ascii="굴림" w:eastAsia="굴림" w:hAnsi="굴림"/>
                <w:b/>
                <w:bCs/>
                <w:sz w:val="24"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lang w:eastAsia="ko-KR"/>
              </w:rPr>
              <w:t>액터</w:t>
            </w:r>
          </w:p>
        </w:tc>
        <w:tc>
          <w:tcPr>
            <w:tcW w:w="6759" w:type="dxa"/>
            <w:shd w:val="pct10" w:color="auto" w:fill="auto"/>
            <w:vAlign w:val="center"/>
          </w:tcPr>
          <w:p w:rsidR="000D261B" w:rsidRPr="00AC50D4" w:rsidRDefault="000D261B" w:rsidP="00E97E75">
            <w:pPr>
              <w:jc w:val="center"/>
              <w:rPr>
                <w:rFonts w:ascii="굴림" w:eastAsia="굴림" w:hAnsi="굴림"/>
                <w:b/>
                <w:bCs/>
                <w:sz w:val="24"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bCs/>
                <w:sz w:val="24"/>
                <w:lang w:eastAsia="ko-KR"/>
              </w:rPr>
              <w:t>설명</w:t>
            </w:r>
          </w:p>
        </w:tc>
      </w:tr>
      <w:tr w:rsidR="000D261B" w:rsidRPr="00B81589" w:rsidTr="00370F23">
        <w:trPr>
          <w:jc w:val="center"/>
        </w:trPr>
        <w:tc>
          <w:tcPr>
            <w:tcW w:w="2030" w:type="dxa"/>
          </w:tcPr>
          <w:p w:rsidR="000D261B" w:rsidRPr="00AC50D4" w:rsidRDefault="0060220D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사용자</w:t>
            </w:r>
          </w:p>
        </w:tc>
        <w:tc>
          <w:tcPr>
            <w:tcW w:w="6759" w:type="dxa"/>
          </w:tcPr>
          <w:p w:rsidR="006174E4" w:rsidRPr="00AC50D4" w:rsidRDefault="006174E4" w:rsidP="008A512F">
            <w:pPr>
              <w:pStyle w:val="ad"/>
              <w:wordWrap w:val="0"/>
              <w:autoSpaceDE w:val="0"/>
              <w:autoSpaceDN w:val="0"/>
              <w:spacing w:line="360" w:lineRule="auto"/>
              <w:ind w:leftChars="92" w:left="185" w:rightChars="92" w:right="184" w:hanging="1"/>
              <w:jc w:val="both"/>
              <w:rPr>
                <w:rFonts w:ascii="굴림" w:eastAsia="굴림" w:hAnsi="굴림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굴림" w:eastAsia="굴림" w:hAnsi="굴림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질병 알림 서비스를 통해 질병에 대한 정보나 예방접종에 대한 정보를 얻고자 하는 사용자이다. </w:t>
            </w:r>
          </w:p>
        </w:tc>
      </w:tr>
    </w:tbl>
    <w:p w:rsidR="006174E4" w:rsidRDefault="006174E4" w:rsidP="000D261B">
      <w:pPr>
        <w:rPr>
          <w:rFonts w:ascii="돋움체" w:eastAsia="돋움체" w:hAnsi="돋움체"/>
          <w:lang w:eastAsia="ko-KR"/>
        </w:rPr>
        <w:sectPr w:rsidR="006174E4" w:rsidSect="00D11048">
          <w:headerReference w:type="default" r:id="rId10"/>
          <w:footerReference w:type="default" r:id="rId11"/>
          <w:head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3942CB" w:rsidRPr="003B4BF2" w:rsidRDefault="003942CB" w:rsidP="000D261B">
      <w:pPr>
        <w:rPr>
          <w:rFonts w:ascii="돋움체" w:eastAsia="돋움체" w:hAnsi="돋움체"/>
          <w:lang w:eastAsia="ko-KR"/>
        </w:rPr>
      </w:pPr>
    </w:p>
    <w:p w:rsidR="000D261B" w:rsidRDefault="000D261B" w:rsidP="00645A1E">
      <w:pPr>
        <w:pStyle w:val="2"/>
        <w:numPr>
          <w:ilvl w:val="0"/>
          <w:numId w:val="29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4" w:name="_Toc54152751"/>
      <w:bookmarkStart w:id="15" w:name="_Toc260728671"/>
      <w:r w:rsidRPr="008469A5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유스케이스 다이어그램</w:t>
      </w:r>
      <w:bookmarkEnd w:id="14"/>
      <w:bookmarkEnd w:id="15"/>
      <w:r w:rsidRPr="008469A5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 </w:t>
      </w:r>
    </w:p>
    <w:p w:rsidR="00C65A5E" w:rsidRDefault="00C65A5E">
      <w:pPr>
        <w:rPr>
          <w:rFonts w:ascii="돋움체" w:eastAsia="돋움체" w:hAnsi="돋움체"/>
          <w:lang w:eastAsia="ko-KR"/>
        </w:rPr>
      </w:pPr>
    </w:p>
    <w:p w:rsidR="003942CB" w:rsidRPr="003942CB" w:rsidRDefault="003942CB">
      <w:pPr>
        <w:rPr>
          <w:rFonts w:ascii="돋움체" w:eastAsia="돋움체" w:hAnsi="돋움체"/>
          <w:lang w:eastAsia="ko-KR"/>
        </w:rPr>
      </w:pPr>
      <w:r>
        <w:rPr>
          <w:noProof/>
          <w:lang w:eastAsia="ko-KR"/>
        </w:rPr>
        <w:drawing>
          <wp:inline distT="0" distB="0" distL="0" distR="0" wp14:anchorId="2DBFC5AA" wp14:editId="310EE426">
            <wp:extent cx="5943600" cy="3895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85" w:rsidRDefault="008A70E7" w:rsidP="00642BD2">
      <w:pPr>
        <w:rPr>
          <w:rFonts w:ascii="돋움체" w:eastAsia="돋움체" w:hAnsi="돋움체"/>
          <w:lang w:eastAsia="ko-KR"/>
        </w:rPr>
      </w:pPr>
      <w:r w:rsidRPr="00B81589">
        <w:rPr>
          <w:rFonts w:ascii="돋움체" w:eastAsia="돋움체" w:hAnsi="돋움체"/>
          <w:lang w:eastAsia="ko-KR"/>
        </w:rPr>
        <w:br w:type="page"/>
      </w:r>
    </w:p>
    <w:p w:rsidR="00BA1C85" w:rsidRPr="00645A1E" w:rsidRDefault="00BA1C85" w:rsidP="00645A1E">
      <w:pPr>
        <w:pStyle w:val="2"/>
        <w:numPr>
          <w:ilvl w:val="0"/>
          <w:numId w:val="29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6" w:name="_Toc260728672"/>
      <w:r w:rsidRPr="00645A1E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lastRenderedPageBreak/>
        <w:t>유스케이스 기술서</w:t>
      </w:r>
      <w:bookmarkEnd w:id="16"/>
    </w:p>
    <w:p w:rsidR="00BA1C85" w:rsidRDefault="00BA1C85">
      <w:pPr>
        <w:rPr>
          <w:rFonts w:ascii="돋움체" w:eastAsia="돋움체" w:hAnsi="돋움체"/>
          <w:lang w:eastAsia="ko-KR"/>
        </w:rPr>
      </w:pPr>
    </w:p>
    <w:tbl>
      <w:tblPr>
        <w:tblW w:w="938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2263"/>
        <w:gridCol w:w="1422"/>
        <w:gridCol w:w="4253"/>
      </w:tblGrid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유즈케이스 명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A1C85" w:rsidRPr="00AC50D4" w:rsidRDefault="00222F3C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예방접종기록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버젼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0445EE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1</w:t>
            </w:r>
          </w:p>
        </w:tc>
      </w:tr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lef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2263" w:type="dxa"/>
            <w:tcBorders>
              <w:left w:val="single" w:sz="12" w:space="0" w:color="000000"/>
            </w:tcBorders>
            <w:vAlign w:val="center"/>
          </w:tcPr>
          <w:p w:rsidR="00BA1C85" w:rsidRPr="00AC50D4" w:rsidRDefault="003942CB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김윤지</w:t>
            </w:r>
          </w:p>
        </w:tc>
        <w:tc>
          <w:tcPr>
            <w:tcW w:w="1422" w:type="dxa"/>
            <w:tcBorders>
              <w:lef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최종수정일</w:t>
            </w:r>
          </w:p>
        </w:tc>
        <w:tc>
          <w:tcPr>
            <w:tcW w:w="42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3942CB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2018. 05. 24</w:t>
            </w:r>
          </w:p>
        </w:tc>
      </w:tr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개요</w:t>
            </w:r>
          </w:p>
        </w:tc>
        <w:tc>
          <w:tcPr>
            <w:tcW w:w="7938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222F3C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예방접종기록을 선택하여 기록을 추가, 삭제.</w:t>
            </w:r>
          </w:p>
        </w:tc>
      </w:tr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관련액터</w:t>
            </w:r>
          </w:p>
        </w:tc>
        <w:tc>
          <w:tcPr>
            <w:tcW w:w="79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222F3C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사용자</w:t>
            </w:r>
          </w:p>
        </w:tc>
      </w:tr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 xml:space="preserve">사전조건 </w:t>
            </w:r>
          </w:p>
        </w:tc>
        <w:tc>
          <w:tcPr>
            <w:tcW w:w="7938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222F3C" w:rsidP="000445EE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iCs/>
                <w:lang w:eastAsia="ko-KR"/>
              </w:rPr>
              <w:t xml:space="preserve"> 없음</w:t>
            </w:r>
          </w:p>
        </w:tc>
      </w:tr>
      <w:tr w:rsidR="00BA1C85" w:rsidRPr="00AC50D4" w:rsidTr="00370F23">
        <w:trPr>
          <w:trHeight w:val="680"/>
          <w:tblCellSpacing w:w="0" w:type="dxa"/>
        </w:trPr>
        <w:tc>
          <w:tcPr>
            <w:tcW w:w="1448" w:type="dxa"/>
            <w:tcBorders>
              <w:lef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사후조건</w:t>
            </w:r>
          </w:p>
        </w:tc>
        <w:tc>
          <w:tcPr>
            <w:tcW w:w="7938" w:type="dxa"/>
            <w:gridSpan w:val="3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0445EE" w:rsidP="000445EE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없음</w:t>
            </w:r>
          </w:p>
        </w:tc>
      </w:tr>
      <w:tr w:rsidR="00BA1C85" w:rsidRPr="00AC50D4" w:rsidTr="008A512F">
        <w:trPr>
          <w:trHeight w:val="493"/>
          <w:tblCellSpacing w:w="0" w:type="dxa"/>
        </w:trPr>
        <w:tc>
          <w:tcPr>
            <w:tcW w:w="938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이벤트 흐름 (Flow of Events)</w:t>
            </w:r>
          </w:p>
        </w:tc>
      </w:tr>
      <w:tr w:rsidR="00BA1C85" w:rsidRPr="00AC50D4" w:rsidTr="008A512F">
        <w:trPr>
          <w:trHeight w:val="1418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메인흐름 (basic flow)</w:t>
            </w:r>
          </w:p>
        </w:tc>
        <w:tc>
          <w:tcPr>
            <w:tcW w:w="79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1C85" w:rsidRDefault="00222F3C" w:rsidP="00222F3C">
            <w:pPr>
              <w:pStyle w:val="af4"/>
              <w:numPr>
                <w:ilvl w:val="0"/>
                <w:numId w:val="31"/>
              </w:numPr>
              <w:spacing w:line="360" w:lineRule="auto"/>
              <w:ind w:leftChars="0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고객은 예방접종기록 메뉴를 선택한다.</w:t>
            </w:r>
          </w:p>
          <w:p w:rsidR="00222F3C" w:rsidRPr="00D12D53" w:rsidRDefault="00D12D53" w:rsidP="00D12D53">
            <w:pPr>
              <w:pStyle w:val="af4"/>
              <w:numPr>
                <w:ilvl w:val="0"/>
                <w:numId w:val="31"/>
              </w:numPr>
              <w:spacing w:line="360" w:lineRule="auto"/>
              <w:ind w:leftChars="0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선택된 항목에 따라 기능을 실행한다.</w:t>
            </w:r>
          </w:p>
        </w:tc>
      </w:tr>
      <w:tr w:rsidR="00BA1C85" w:rsidRPr="000445EE" w:rsidTr="008A512F">
        <w:trPr>
          <w:trHeight w:val="1418"/>
          <w:tblCellSpacing w:w="0" w:type="dxa"/>
        </w:trPr>
        <w:tc>
          <w:tcPr>
            <w:tcW w:w="1448" w:type="dxa"/>
            <w:tcBorders>
              <w:left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선택흐름</w:t>
            </w:r>
            <w:r w:rsidR="000445EE">
              <w:rPr>
                <w:rFonts w:ascii="굴림" w:eastAsia="굴림" w:hAnsi="굴림" w:hint="eastAsia"/>
                <w:b/>
                <w:lang w:eastAsia="ko-KR"/>
              </w:rPr>
              <w:t xml:space="preserve"> (alternative </w:t>
            </w:r>
            <w:r w:rsidRPr="00AC50D4">
              <w:rPr>
                <w:rFonts w:ascii="굴림" w:eastAsia="굴림" w:hAnsi="굴림" w:hint="eastAsia"/>
                <w:b/>
                <w:lang w:eastAsia="ko-KR"/>
              </w:rPr>
              <w:t>flow)</w:t>
            </w:r>
          </w:p>
        </w:tc>
        <w:tc>
          <w:tcPr>
            <w:tcW w:w="7938" w:type="dxa"/>
            <w:gridSpan w:val="3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0445EE" w:rsidRDefault="00D12D53" w:rsidP="000445EE">
            <w:pPr>
              <w:pStyle w:val="af4"/>
              <w:numPr>
                <w:ilvl w:val="0"/>
                <w:numId w:val="32"/>
              </w:numPr>
              <w:spacing w:line="360" w:lineRule="auto"/>
              <w:ind w:leftChars="0"/>
              <w:jc w:val="both"/>
              <w:rPr>
                <w:rFonts w:ascii="굴림" w:eastAsia="굴림" w:hAnsi="굴림"/>
                <w:lang w:eastAsia="ko-KR"/>
              </w:rPr>
            </w:pPr>
            <w:r w:rsidRPr="00D12D53">
              <w:rPr>
                <w:rFonts w:ascii="굴림" w:eastAsia="굴림" w:hAnsi="굴림" w:hint="eastAsia"/>
                <w:lang w:eastAsia="ko-KR"/>
              </w:rPr>
              <w:t>메인화면에서 메뉴를 선택한다.</w:t>
            </w:r>
          </w:p>
          <w:p w:rsidR="00D12D53" w:rsidRPr="000445EE" w:rsidRDefault="000445EE" w:rsidP="000445EE">
            <w:pPr>
              <w:pStyle w:val="af4"/>
              <w:numPr>
                <w:ilvl w:val="0"/>
                <w:numId w:val="32"/>
              </w:numPr>
              <w:spacing w:line="360" w:lineRule="auto"/>
              <w:ind w:leftChars="0"/>
              <w:jc w:val="both"/>
              <w:rPr>
                <w:rFonts w:ascii="굴림" w:eastAsia="굴림" w:hAnsi="굴림"/>
                <w:lang w:eastAsia="ko-KR"/>
              </w:rPr>
            </w:pPr>
            <w:r w:rsidRPr="00D12D53">
              <w:rPr>
                <w:rFonts w:ascii="굴림" w:eastAsia="굴림" w:hAnsi="굴림" w:hint="eastAsia"/>
                <w:lang w:eastAsia="ko-KR"/>
              </w:rPr>
              <w:t>질병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 w:rsidRPr="00D12D53">
              <w:rPr>
                <w:rFonts w:ascii="굴림" w:eastAsia="굴림" w:hAnsi="굴림" w:hint="eastAsia"/>
                <w:lang w:eastAsia="ko-KR"/>
              </w:rPr>
              <w:t>목록을 선택하면</w:t>
            </w:r>
            <w:r>
              <w:rPr>
                <w:rFonts w:ascii="굴림" w:eastAsia="굴림" w:hAnsi="굴림" w:hint="eastAsia"/>
                <w:lang w:eastAsia="ko-KR"/>
              </w:rPr>
              <w:t xml:space="preserve"> 질병 목록을 리스트 뷰로 보여준다</w:t>
            </w:r>
            <w:r w:rsidRPr="000445EE">
              <w:rPr>
                <w:rFonts w:ascii="굴림" w:eastAsia="굴림" w:hAnsi="굴림" w:hint="eastAsia"/>
                <w:lang w:eastAsia="ko-KR"/>
              </w:rPr>
              <w:t>.</w:t>
            </w:r>
          </w:p>
          <w:p w:rsidR="000445EE" w:rsidRDefault="000445EE" w:rsidP="000445EE">
            <w:pPr>
              <w:spacing w:line="360" w:lineRule="auto"/>
              <w:ind w:leftChars="300" w:left="600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2-1</w:t>
            </w:r>
            <w:r>
              <w:rPr>
                <w:rFonts w:ascii="굴림" w:eastAsia="굴림" w:hAnsi="굴림"/>
                <w:lang w:eastAsia="ko-KR"/>
              </w:rPr>
              <w:t xml:space="preserve">.  </w:t>
            </w:r>
            <w:r>
              <w:rPr>
                <w:rFonts w:ascii="굴림" w:eastAsia="굴림" w:hAnsi="굴림" w:hint="eastAsia"/>
                <w:lang w:eastAsia="ko-KR"/>
              </w:rPr>
              <w:t>질병 목록을 터치하면 병에 대한 정보를 확인 할 수 있다.</w:t>
            </w:r>
          </w:p>
          <w:p w:rsidR="000445EE" w:rsidRPr="000445EE" w:rsidRDefault="000445EE" w:rsidP="000445EE">
            <w:pPr>
              <w:pStyle w:val="af4"/>
              <w:numPr>
                <w:ilvl w:val="0"/>
                <w:numId w:val="32"/>
              </w:numPr>
              <w:spacing w:line="360" w:lineRule="auto"/>
              <w:ind w:leftChars="0"/>
              <w:jc w:val="both"/>
              <w:rPr>
                <w:rFonts w:ascii="굴림" w:eastAsia="굴림" w:hAnsi="굴림"/>
                <w:lang w:eastAsia="ko-KR"/>
              </w:rPr>
            </w:pPr>
            <w:r w:rsidRPr="000445EE">
              <w:rPr>
                <w:rFonts w:ascii="굴림" w:eastAsia="굴림" w:hAnsi="굴림" w:hint="eastAsia"/>
                <w:lang w:eastAsia="ko-KR"/>
              </w:rPr>
              <w:t>예방접종기록을 선택하면 자신이 맞은 예방접종 기록을 리스트 뷰로 볼 수 있</w:t>
            </w:r>
            <w:r>
              <w:rPr>
                <w:rFonts w:ascii="굴림" w:eastAsia="굴림" w:hAnsi="굴림" w:hint="eastAsia"/>
                <w:lang w:eastAsia="ko-KR"/>
              </w:rPr>
              <w:t>으며 추가 및 제거가 가능하다.</w:t>
            </w:r>
          </w:p>
          <w:p w:rsidR="000445EE" w:rsidRPr="000445EE" w:rsidRDefault="000445EE" w:rsidP="000445EE">
            <w:pPr>
              <w:pStyle w:val="af4"/>
              <w:numPr>
                <w:ilvl w:val="0"/>
                <w:numId w:val="32"/>
              </w:numPr>
              <w:spacing w:line="360" w:lineRule="auto"/>
              <w:ind w:leftChars="0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보건소 위치 조회를 선택하면 사용자의 </w:t>
            </w:r>
            <w:r w:rsidR="00D775D4">
              <w:rPr>
                <w:rFonts w:ascii="굴림" w:eastAsia="굴림" w:hAnsi="굴림" w:hint="eastAsia"/>
                <w:lang w:eastAsia="ko-KR"/>
              </w:rPr>
              <w:t>위치에서 가장 가까운 보건소를 추천해준다.</w:t>
            </w:r>
          </w:p>
        </w:tc>
      </w:tr>
      <w:tr w:rsidR="00BA1C85" w:rsidRPr="00AC50D4" w:rsidTr="008A512F">
        <w:trPr>
          <w:trHeight w:val="1418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t>예외흐름 (Exception flow)</w:t>
            </w:r>
          </w:p>
        </w:tc>
        <w:tc>
          <w:tcPr>
            <w:tcW w:w="79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15001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AC50D4">
              <w:rPr>
                <w:rFonts w:ascii="굴림" w:eastAsia="굴림" w:hAnsi="굴림" w:hint="eastAsia"/>
                <w:lang w:eastAsia="ko-KR"/>
              </w:rPr>
              <w:t> </w:t>
            </w:r>
            <w:r w:rsidR="00D775D4">
              <w:rPr>
                <w:rFonts w:ascii="굴림" w:eastAsia="굴림" w:hAnsi="굴림" w:hint="eastAsia"/>
                <w:lang w:eastAsia="ko-KR"/>
              </w:rPr>
              <w:t>없음</w:t>
            </w:r>
          </w:p>
        </w:tc>
      </w:tr>
      <w:tr w:rsidR="00BA1C85" w:rsidRPr="00AC50D4" w:rsidTr="008A512F">
        <w:trPr>
          <w:trHeight w:val="1418"/>
          <w:tblCellSpacing w:w="0" w:type="dxa"/>
        </w:trPr>
        <w:tc>
          <w:tcPr>
            <w:tcW w:w="144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AEAEA"/>
            <w:vAlign w:val="center"/>
          </w:tcPr>
          <w:p w:rsidR="00BA1C85" w:rsidRPr="00AC50D4" w:rsidRDefault="00BA1C85" w:rsidP="008A512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AC50D4">
              <w:rPr>
                <w:rFonts w:ascii="굴림" w:eastAsia="굴림" w:hAnsi="굴림" w:hint="eastAsia"/>
                <w:b/>
                <w:lang w:eastAsia="ko-KR"/>
              </w:rPr>
              <w:lastRenderedPageBreak/>
              <w:t xml:space="preserve">note </w:t>
            </w:r>
          </w:p>
        </w:tc>
        <w:tc>
          <w:tcPr>
            <w:tcW w:w="7938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1C85" w:rsidRPr="00AC50D4" w:rsidRDefault="00D775D4" w:rsidP="008A512F">
            <w:pPr>
              <w:spacing w:line="360" w:lineRule="auto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없음</w:t>
            </w:r>
          </w:p>
        </w:tc>
      </w:tr>
    </w:tbl>
    <w:p w:rsidR="00BA1C85" w:rsidRPr="00AC50D4" w:rsidRDefault="00BA1C85">
      <w:pPr>
        <w:rPr>
          <w:rFonts w:ascii="굴림" w:eastAsia="굴림" w:hAnsi="굴림"/>
          <w:lang w:eastAsia="ko-KR"/>
        </w:rPr>
      </w:pPr>
      <w:bookmarkStart w:id="17" w:name="_GoBack"/>
      <w:bookmarkEnd w:id="17"/>
    </w:p>
    <w:sectPr w:rsidR="00BA1C85" w:rsidRPr="00AC50D4" w:rsidSect="00D11048"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DF3" w:rsidRDefault="00DC2DF3">
      <w:r>
        <w:separator/>
      </w:r>
    </w:p>
  </w:endnote>
  <w:endnote w:type="continuationSeparator" w:id="0">
    <w:p w:rsidR="00DC2DF3" w:rsidRDefault="00DC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9AC" w:rsidRDefault="00D775D4" w:rsidP="005A412A">
    <w:pPr>
      <w:pStyle w:val="a7"/>
      <w:tabs>
        <w:tab w:val="clear" w:pos="8640"/>
        <w:tab w:val="right" w:pos="9356"/>
      </w:tabs>
      <w:jc w:val="center"/>
      <w:rPr>
        <w:sz w:val="16"/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-73660</wp:posOffset>
              </wp:positionV>
              <wp:extent cx="6057900" cy="0"/>
              <wp:effectExtent l="13335" t="12065" r="5715" b="698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78FCE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8pt" to="472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+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CJ3pjSsgoFJbG2qjJ/VqnjX97pDSVUvUnkeGb2cDaVnISN6lhI0zgL/rv2gGMeTgdWzT&#10;qbFdgIQGoFNU43xTg588onA4S6ePi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"/>
          </w:pict>
        </mc:Fallback>
      </mc:AlternateContent>
    </w:r>
    <w:r w:rsidR="005179AC">
      <w:rPr>
        <w:rFonts w:ascii="HY중고딕" w:eastAsia="HY중고딕" w:hint="eastAsia"/>
        <w:sz w:val="16"/>
        <w:lang w:eastAsia="ko-KR"/>
      </w:rPr>
      <w:t xml:space="preserve">                                                                                                                                      </w:t>
    </w:r>
    <w:r w:rsidR="005179AC" w:rsidRPr="007E6EB1">
      <w:rPr>
        <w:rFonts w:ascii="HY중고딕" w:eastAsia="HY중고딕" w:hint="eastAsia"/>
        <w:sz w:val="16"/>
        <w:lang w:eastAsia="ko-KR"/>
      </w:rPr>
      <w:t>동서대학교 컴퓨터공학부</w:t>
    </w:r>
  </w:p>
  <w:p w:rsidR="005179AC" w:rsidRDefault="005179AC" w:rsidP="005A412A">
    <w:pPr>
      <w:pStyle w:val="a7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8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8"/>
        <w:rFonts w:ascii="돋움체" w:eastAsia="돋움체" w:hAnsi="돋움체"/>
        <w:sz w:val="18"/>
        <w:szCs w:val="18"/>
      </w:rPr>
      <w:fldChar w:fldCharType="separate"/>
    </w:r>
    <w:r w:rsidR="00D775D4">
      <w:rPr>
        <w:rStyle w:val="a8"/>
        <w:rFonts w:ascii="돋움체" w:eastAsia="돋움체" w:hAnsi="돋움체"/>
        <w:noProof/>
        <w:sz w:val="18"/>
        <w:szCs w:val="18"/>
        <w:lang w:eastAsia="ko-KR"/>
      </w:rPr>
      <w:t>9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DF3" w:rsidRDefault="00DC2DF3">
      <w:r>
        <w:separator/>
      </w:r>
    </w:p>
  </w:footnote>
  <w:footnote w:type="continuationSeparator" w:id="0">
    <w:p w:rsidR="00DC2DF3" w:rsidRDefault="00DC2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1843"/>
      <w:gridCol w:w="708"/>
      <w:gridCol w:w="2552"/>
      <w:gridCol w:w="1701"/>
    </w:tblGrid>
    <w:tr w:rsidR="005179AC" w:rsidTr="005179AC">
      <w:trPr>
        <w:cantSplit/>
        <w:trHeight w:val="706"/>
      </w:trPr>
      <w:tc>
        <w:tcPr>
          <w:tcW w:w="43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5179AC" w:rsidRPr="00AC50D4" w:rsidRDefault="005179AC" w:rsidP="005F4A91">
          <w:pPr>
            <w:pStyle w:val="a6"/>
            <w:spacing w:before="60" w:after="40"/>
            <w:ind w:right="72"/>
            <w:jc w:val="center"/>
            <w:rPr>
              <w:rFonts w:ascii="굴림" w:eastAsia="굴림" w:hAnsi="굴림"/>
              <w:sz w:val="16"/>
              <w:lang w:eastAsia="ko-KR"/>
            </w:rPr>
          </w:pPr>
          <w:r w:rsidRPr="00AC50D4">
            <w:rPr>
              <w:rFonts w:ascii="굴림" w:eastAsia="굴림" w:hAnsi="굴림" w:hint="eastAsia"/>
              <w:b/>
              <w:sz w:val="36"/>
              <w:lang w:eastAsia="ko-KR"/>
            </w:rPr>
            <w:t>요구사항 기술서</w:t>
          </w:r>
        </w:p>
      </w:tc>
      <w:tc>
        <w:tcPr>
          <w:tcW w:w="4961" w:type="dxa"/>
          <w:gridSpan w:val="3"/>
          <w:tcBorders>
            <w:top w:val="single" w:sz="12" w:space="0" w:color="auto"/>
            <w:left w:val="nil"/>
          </w:tcBorders>
          <w:vAlign w:val="center"/>
        </w:tcPr>
        <w:p w:rsidR="005179AC" w:rsidRPr="00AC50D4" w:rsidRDefault="005179AC" w:rsidP="00781610">
          <w:pPr>
            <w:pStyle w:val="a6"/>
            <w:tabs>
              <w:tab w:val="left" w:pos="1135"/>
            </w:tabs>
            <w:ind w:left="34"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r w:rsidRPr="00AC50D4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프로젝트 명: </w:t>
          </w:r>
          <w:r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질병 알림 서비스</w:t>
          </w:r>
        </w:p>
      </w:tc>
    </w:tr>
    <w:tr w:rsidR="005179AC" w:rsidTr="005F4A91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5179AC" w:rsidRPr="00AC50D4" w:rsidRDefault="005179AC" w:rsidP="005F4A91">
          <w:pPr>
            <w:pStyle w:val="a6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  D002</w:t>
          </w:r>
        </w:p>
      </w:tc>
      <w:tc>
        <w:tcPr>
          <w:tcW w:w="2551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5179AC" w:rsidRPr="00AC50D4" w:rsidRDefault="005179AC" w:rsidP="005F4A91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: 김윤지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5179AC" w:rsidRPr="00AC50D4" w:rsidRDefault="005179AC" w:rsidP="00E40A4F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AC50D4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AC50D4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>18</w:t>
          </w:r>
          <w:r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/05/16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5179AC" w:rsidRPr="00AC50D4" w:rsidRDefault="005179AC" w:rsidP="005F4A91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AC50D4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AC50D4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AC50D4">
            <w:rPr>
              <w:rFonts w:ascii="굴림" w:eastAsia="굴림" w:hAnsi="굴림" w:hint="eastAsia"/>
              <w:sz w:val="18"/>
              <w:szCs w:val="18"/>
              <w:lang w:eastAsia="ko-KR"/>
            </w:rPr>
            <w:t>1.0</w:t>
          </w:r>
        </w:p>
      </w:tc>
    </w:tr>
  </w:tbl>
  <w:p w:rsidR="005179AC" w:rsidRDefault="005179AC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9AC" w:rsidRDefault="00D775D4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E526265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o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" strokeweight="1.5pt">
              <w10:anchorlock/>
            </v:line>
          </w:pict>
        </mc:Fallback>
      </mc:AlternateContent>
    </w:r>
  </w:p>
  <w:p w:rsidR="005179AC" w:rsidRDefault="005179AC" w:rsidP="005A412A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5179AC" w:rsidRDefault="005179AC" w:rsidP="005A412A">
    <w:pPr>
      <w:jc w:val="right"/>
      <w:rPr>
        <w:rFonts w:ascii="HY헤드라인M" w:eastAsia="HY헤드라인M"/>
        <w:b/>
        <w:bCs/>
        <w:sz w:val="32"/>
        <w:lang w:eastAsia="ko-KR"/>
      </w:rPr>
    </w:pPr>
    <w:r w:rsidRPr="007E6EB1">
      <w:rPr>
        <w:rFonts w:ascii="HY헤드라인M" w:eastAsia="HY헤드라인M" w:hint="eastAsia"/>
        <w:b/>
        <w:bCs/>
        <w:sz w:val="32"/>
        <w:lang w:eastAsia="ko-KR"/>
      </w:rPr>
      <w:t xml:space="preserve">프로젝트명: </w:t>
    </w:r>
    <w:r>
      <w:rPr>
        <w:rFonts w:ascii="HY헤드라인M" w:eastAsia="HY헤드라인M" w:hint="eastAsia"/>
        <w:b/>
        <w:bCs/>
        <w:sz w:val="32"/>
        <w:lang w:eastAsia="ko-KR"/>
      </w:rPr>
      <w:t xml:space="preserve">질병 알림 서비스 </w:t>
    </w:r>
  </w:p>
  <w:p w:rsidR="005179AC" w:rsidRDefault="005179AC">
    <w:pPr>
      <w:pStyle w:val="a6"/>
      <w:rPr>
        <w:lang w:eastAsia="ko-KR"/>
      </w:rPr>
    </w:pPr>
  </w:p>
  <w:p w:rsidR="005179AC" w:rsidRDefault="00D775D4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B54BB16" id="Line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hG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C6yJ9m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" strokeweight="1.5pt">
              <w10:anchorlock/>
            </v:line>
          </w:pict>
        </mc:Fallback>
      </mc:AlternateContent>
    </w:r>
  </w:p>
  <w:p w:rsidR="005179AC" w:rsidRDefault="005179AC">
    <w:pPr>
      <w:pStyle w:val="a6"/>
      <w:rPr>
        <w:lang w:eastAsia="ko-KR"/>
      </w:rPr>
    </w:pPr>
  </w:p>
  <w:p w:rsidR="005179AC" w:rsidRDefault="005179AC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0400AC6"/>
    <w:lvl w:ilvl="0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97582"/>
    <w:multiLevelType w:val="hybridMultilevel"/>
    <w:tmpl w:val="8E5A765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B82C78"/>
    <w:multiLevelType w:val="hybridMultilevel"/>
    <w:tmpl w:val="D1F2D2EA"/>
    <w:lvl w:ilvl="0" w:tplc="07D26B6A">
      <w:start w:val="1"/>
      <w:numFmt w:val="bullet"/>
      <w:lvlText w:val="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8B6C24C8">
      <w:start w:val="1"/>
      <w:numFmt w:val="bullet"/>
      <w:lvlText w:val=""/>
      <w:lvlJc w:val="left"/>
      <w:pPr>
        <w:tabs>
          <w:tab w:val="num" w:pos="971"/>
        </w:tabs>
        <w:ind w:left="1084" w:hanging="284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CC0924"/>
    <w:multiLevelType w:val="multilevel"/>
    <w:tmpl w:val="5EDA307A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21C6ED2"/>
    <w:multiLevelType w:val="multilevel"/>
    <w:tmpl w:val="239450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2CB32BA"/>
    <w:multiLevelType w:val="hybridMultilevel"/>
    <w:tmpl w:val="756E8940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43803"/>
    <w:multiLevelType w:val="hybridMultilevel"/>
    <w:tmpl w:val="146AA280"/>
    <w:lvl w:ilvl="0" w:tplc="3B0A3F1A">
      <w:start w:val="1"/>
      <w:numFmt w:val="bullet"/>
      <w:lvlText w:val=""/>
      <w:lvlJc w:val="left"/>
      <w:pPr>
        <w:tabs>
          <w:tab w:val="num" w:pos="1575"/>
        </w:tabs>
        <w:ind w:left="1575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027C7F"/>
    <w:multiLevelType w:val="hybridMultilevel"/>
    <w:tmpl w:val="EF6A5BB6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71064E"/>
    <w:multiLevelType w:val="hybridMultilevel"/>
    <w:tmpl w:val="4174529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98532AC"/>
    <w:multiLevelType w:val="hybridMultilevel"/>
    <w:tmpl w:val="4E3E11EE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DF6891"/>
    <w:multiLevelType w:val="hybridMultilevel"/>
    <w:tmpl w:val="8ECE1B9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E834292"/>
    <w:multiLevelType w:val="hybridMultilevel"/>
    <w:tmpl w:val="5C520DC4"/>
    <w:lvl w:ilvl="0" w:tplc="6E8ED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676590"/>
    <w:multiLevelType w:val="hybridMultilevel"/>
    <w:tmpl w:val="01E2BAB0"/>
    <w:lvl w:ilvl="0" w:tplc="3B0A3F1A">
      <w:start w:val="1"/>
      <w:numFmt w:val="bullet"/>
      <w:lvlText w:val=""/>
      <w:lvlJc w:val="left"/>
      <w:pPr>
        <w:tabs>
          <w:tab w:val="num" w:pos="1575"/>
        </w:tabs>
        <w:ind w:left="1575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591401"/>
    <w:multiLevelType w:val="multilevel"/>
    <w:tmpl w:val="925C35B8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18654DF"/>
    <w:multiLevelType w:val="hybridMultilevel"/>
    <w:tmpl w:val="2A7A0532"/>
    <w:lvl w:ilvl="0" w:tplc="C6BED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8B74E7"/>
    <w:multiLevelType w:val="hybridMultilevel"/>
    <w:tmpl w:val="0AC8147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677084"/>
    <w:multiLevelType w:val="hybridMultilevel"/>
    <w:tmpl w:val="98FA3F04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CA04BE"/>
    <w:multiLevelType w:val="hybridMultilevel"/>
    <w:tmpl w:val="5CDE20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8DA0C38"/>
    <w:multiLevelType w:val="hybridMultilevel"/>
    <w:tmpl w:val="C5D4FC4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91161E"/>
    <w:multiLevelType w:val="hybridMultilevel"/>
    <w:tmpl w:val="4710B1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64B06DF"/>
    <w:multiLevelType w:val="hybridMultilevel"/>
    <w:tmpl w:val="A21C8DB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03A3824"/>
    <w:multiLevelType w:val="hybridMultilevel"/>
    <w:tmpl w:val="3E083C9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5249F4"/>
    <w:multiLevelType w:val="hybridMultilevel"/>
    <w:tmpl w:val="96583F4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2B04CD"/>
    <w:multiLevelType w:val="hybridMultilevel"/>
    <w:tmpl w:val="A34AC4A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3"/>
  </w:num>
  <w:num w:numId="5">
    <w:abstractNumId w:val="1"/>
  </w:num>
  <w:num w:numId="6">
    <w:abstractNumId w:val="7"/>
  </w:num>
  <w:num w:numId="7">
    <w:abstractNumId w:val="22"/>
  </w:num>
  <w:num w:numId="8">
    <w:abstractNumId w:val="16"/>
  </w:num>
  <w:num w:numId="9">
    <w:abstractNumId w:val="20"/>
  </w:num>
  <w:num w:numId="10">
    <w:abstractNumId w:val="15"/>
  </w:num>
  <w:num w:numId="11">
    <w:abstractNumId w:val="18"/>
  </w:num>
  <w:num w:numId="12">
    <w:abstractNumId w:val="5"/>
  </w:num>
  <w:num w:numId="13">
    <w:abstractNumId w:val="2"/>
  </w:num>
  <w:num w:numId="14">
    <w:abstractNumId w:val="19"/>
  </w:num>
  <w:num w:numId="15">
    <w:abstractNumId w:val="17"/>
  </w:num>
  <w:num w:numId="16">
    <w:abstractNumId w:val="0"/>
  </w:num>
  <w:num w:numId="17">
    <w:abstractNumId w:val="4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13"/>
  </w:num>
  <w:num w:numId="23">
    <w:abstractNumId w:val="3"/>
  </w:num>
  <w:num w:numId="24">
    <w:abstractNumId w:val="21"/>
  </w:num>
  <w:num w:numId="25">
    <w:abstractNumId w:val="12"/>
  </w:num>
  <w:num w:numId="26">
    <w:abstractNumId w:val="3"/>
  </w:num>
  <w:num w:numId="27">
    <w:abstractNumId w:val="3"/>
  </w:num>
  <w:num w:numId="28">
    <w:abstractNumId w:val="3"/>
  </w:num>
  <w:num w:numId="29">
    <w:abstractNumId w:val="8"/>
  </w:num>
  <w:num w:numId="30">
    <w:abstractNumId w:val="6"/>
  </w:num>
  <w:num w:numId="31">
    <w:abstractNumId w:val="11"/>
  </w:num>
  <w:num w:numId="3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01"/>
    <w:rsid w:val="00015001"/>
    <w:rsid w:val="00021F8B"/>
    <w:rsid w:val="000445EE"/>
    <w:rsid w:val="0005195F"/>
    <w:rsid w:val="0005494D"/>
    <w:rsid w:val="000626C2"/>
    <w:rsid w:val="00081E96"/>
    <w:rsid w:val="000921F3"/>
    <w:rsid w:val="0009606F"/>
    <w:rsid w:val="000A4D60"/>
    <w:rsid w:val="000B640C"/>
    <w:rsid w:val="000D261B"/>
    <w:rsid w:val="000D390B"/>
    <w:rsid w:val="000E50CD"/>
    <w:rsid w:val="001A6381"/>
    <w:rsid w:val="00205FBD"/>
    <w:rsid w:val="00222F3C"/>
    <w:rsid w:val="0023117A"/>
    <w:rsid w:val="00272B81"/>
    <w:rsid w:val="002759E5"/>
    <w:rsid w:val="002803BA"/>
    <w:rsid w:val="002A170E"/>
    <w:rsid w:val="002B107D"/>
    <w:rsid w:val="003230F1"/>
    <w:rsid w:val="00331C50"/>
    <w:rsid w:val="00334CCE"/>
    <w:rsid w:val="003645C3"/>
    <w:rsid w:val="00370F23"/>
    <w:rsid w:val="003942CB"/>
    <w:rsid w:val="003A2170"/>
    <w:rsid w:val="003B1D68"/>
    <w:rsid w:val="003B4BF2"/>
    <w:rsid w:val="003E545A"/>
    <w:rsid w:val="004156EC"/>
    <w:rsid w:val="004A41CC"/>
    <w:rsid w:val="004B6FCC"/>
    <w:rsid w:val="004E18D0"/>
    <w:rsid w:val="005179AC"/>
    <w:rsid w:val="005303F3"/>
    <w:rsid w:val="005509C9"/>
    <w:rsid w:val="00565BA0"/>
    <w:rsid w:val="005716DB"/>
    <w:rsid w:val="005743D2"/>
    <w:rsid w:val="005A224A"/>
    <w:rsid w:val="005A412A"/>
    <w:rsid w:val="005A7398"/>
    <w:rsid w:val="005C1479"/>
    <w:rsid w:val="005F1F13"/>
    <w:rsid w:val="005F4A91"/>
    <w:rsid w:val="005F531C"/>
    <w:rsid w:val="005F70ED"/>
    <w:rsid w:val="0060220D"/>
    <w:rsid w:val="006174E4"/>
    <w:rsid w:val="00636A84"/>
    <w:rsid w:val="00642BD2"/>
    <w:rsid w:val="00645A1E"/>
    <w:rsid w:val="00647FC5"/>
    <w:rsid w:val="006920E3"/>
    <w:rsid w:val="00693F8C"/>
    <w:rsid w:val="00695E14"/>
    <w:rsid w:val="0069732D"/>
    <w:rsid w:val="006A1301"/>
    <w:rsid w:val="006A7FA2"/>
    <w:rsid w:val="006C42DB"/>
    <w:rsid w:val="00700F26"/>
    <w:rsid w:val="00746DD1"/>
    <w:rsid w:val="007502C4"/>
    <w:rsid w:val="00764D8F"/>
    <w:rsid w:val="00781610"/>
    <w:rsid w:val="007850F6"/>
    <w:rsid w:val="00795366"/>
    <w:rsid w:val="007B2422"/>
    <w:rsid w:val="007D53BF"/>
    <w:rsid w:val="007E4432"/>
    <w:rsid w:val="008469A5"/>
    <w:rsid w:val="008775E1"/>
    <w:rsid w:val="008810F4"/>
    <w:rsid w:val="00884AF3"/>
    <w:rsid w:val="008A512F"/>
    <w:rsid w:val="008A70E7"/>
    <w:rsid w:val="008E3A7A"/>
    <w:rsid w:val="008F346E"/>
    <w:rsid w:val="008F5E91"/>
    <w:rsid w:val="0095270E"/>
    <w:rsid w:val="00954663"/>
    <w:rsid w:val="009628BB"/>
    <w:rsid w:val="009838F5"/>
    <w:rsid w:val="009E4770"/>
    <w:rsid w:val="009F0799"/>
    <w:rsid w:val="00A07901"/>
    <w:rsid w:val="00A171A0"/>
    <w:rsid w:val="00A17756"/>
    <w:rsid w:val="00A65042"/>
    <w:rsid w:val="00A8140C"/>
    <w:rsid w:val="00A846A5"/>
    <w:rsid w:val="00A87DF9"/>
    <w:rsid w:val="00A95A76"/>
    <w:rsid w:val="00AC50D4"/>
    <w:rsid w:val="00AD4699"/>
    <w:rsid w:val="00AF5890"/>
    <w:rsid w:val="00B00025"/>
    <w:rsid w:val="00B1743B"/>
    <w:rsid w:val="00B47500"/>
    <w:rsid w:val="00B70FAB"/>
    <w:rsid w:val="00B81589"/>
    <w:rsid w:val="00BA1C85"/>
    <w:rsid w:val="00C06AA7"/>
    <w:rsid w:val="00C10316"/>
    <w:rsid w:val="00C412B8"/>
    <w:rsid w:val="00C65A5E"/>
    <w:rsid w:val="00CA48F9"/>
    <w:rsid w:val="00CE5FFF"/>
    <w:rsid w:val="00CF2963"/>
    <w:rsid w:val="00D11048"/>
    <w:rsid w:val="00D12D53"/>
    <w:rsid w:val="00D25DE3"/>
    <w:rsid w:val="00D57202"/>
    <w:rsid w:val="00D57921"/>
    <w:rsid w:val="00D7072E"/>
    <w:rsid w:val="00D775D4"/>
    <w:rsid w:val="00DB1828"/>
    <w:rsid w:val="00DC2DF3"/>
    <w:rsid w:val="00E40A4F"/>
    <w:rsid w:val="00E553C6"/>
    <w:rsid w:val="00E71E35"/>
    <w:rsid w:val="00E97E75"/>
    <w:rsid w:val="00EA647F"/>
    <w:rsid w:val="00ED649B"/>
    <w:rsid w:val="00ED7829"/>
    <w:rsid w:val="00EE5087"/>
    <w:rsid w:val="00F32D49"/>
    <w:rsid w:val="00F37509"/>
    <w:rsid w:val="00F477A3"/>
    <w:rsid w:val="00F62214"/>
    <w:rsid w:val="00F652D3"/>
    <w:rsid w:val="00F84D31"/>
    <w:rsid w:val="00F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9332E"/>
  <w15:docId w15:val="{C9FB3CD2-78DC-42C0-9417-562EE565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048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D11048"/>
    <w:pPr>
      <w:keepNext/>
      <w:numPr>
        <w:numId w:val="20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D11048"/>
    <w:pPr>
      <w:numPr>
        <w:numId w:val="0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1104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1104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1104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1104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1104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D1104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D1104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D11048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aliases w:val="직함"/>
    <w:basedOn w:val="a"/>
    <w:next w:val="a"/>
    <w:qFormat/>
    <w:rsid w:val="00D11048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D110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D11048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D11048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"/>
    <w:next w:val="a"/>
    <w:uiPriority w:val="39"/>
    <w:rsid w:val="00D11048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D11048"/>
    <w:pPr>
      <w:tabs>
        <w:tab w:val="left" w:pos="171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D11048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D11048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D11048"/>
  </w:style>
  <w:style w:type="paragraph" w:customStyle="1" w:styleId="Bullet1">
    <w:name w:val="Bullet1"/>
    <w:basedOn w:val="a"/>
    <w:rsid w:val="00D11048"/>
    <w:pPr>
      <w:ind w:left="720" w:hanging="432"/>
    </w:pPr>
  </w:style>
  <w:style w:type="paragraph" w:customStyle="1" w:styleId="Bullet2">
    <w:name w:val="Bullet2"/>
    <w:basedOn w:val="a"/>
    <w:rsid w:val="00D11048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D11048"/>
    <w:pPr>
      <w:keepLines/>
      <w:spacing w:after="120"/>
    </w:pPr>
  </w:style>
  <w:style w:type="paragraph" w:styleId="a9">
    <w:name w:val="Body Text"/>
    <w:basedOn w:val="a"/>
    <w:rsid w:val="00D11048"/>
    <w:pPr>
      <w:keepLines/>
      <w:spacing w:after="120"/>
      <w:ind w:left="720"/>
    </w:pPr>
  </w:style>
  <w:style w:type="paragraph" w:styleId="aa">
    <w:name w:val="Document Map"/>
    <w:basedOn w:val="a"/>
    <w:semiHidden/>
    <w:rsid w:val="00D11048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D11048"/>
    <w:rPr>
      <w:sz w:val="20"/>
      <w:vertAlign w:val="superscript"/>
    </w:rPr>
  </w:style>
  <w:style w:type="paragraph" w:styleId="ac">
    <w:name w:val="footnote text"/>
    <w:basedOn w:val="a"/>
    <w:semiHidden/>
    <w:rsid w:val="00D1104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D1104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D11048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1104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11048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D11048"/>
    <w:pPr>
      <w:ind w:left="600"/>
    </w:pPr>
  </w:style>
  <w:style w:type="paragraph" w:styleId="50">
    <w:name w:val="toc 5"/>
    <w:basedOn w:val="a"/>
    <w:next w:val="a"/>
    <w:autoRedefine/>
    <w:semiHidden/>
    <w:rsid w:val="00D11048"/>
    <w:pPr>
      <w:ind w:left="800"/>
    </w:pPr>
  </w:style>
  <w:style w:type="paragraph" w:styleId="60">
    <w:name w:val="toc 6"/>
    <w:basedOn w:val="a"/>
    <w:next w:val="a"/>
    <w:autoRedefine/>
    <w:semiHidden/>
    <w:rsid w:val="00D11048"/>
    <w:pPr>
      <w:ind w:left="1000"/>
    </w:pPr>
  </w:style>
  <w:style w:type="paragraph" w:styleId="70">
    <w:name w:val="toc 7"/>
    <w:basedOn w:val="a"/>
    <w:next w:val="a"/>
    <w:autoRedefine/>
    <w:semiHidden/>
    <w:rsid w:val="00D11048"/>
    <w:pPr>
      <w:ind w:left="1200"/>
    </w:pPr>
  </w:style>
  <w:style w:type="paragraph" w:styleId="80">
    <w:name w:val="toc 8"/>
    <w:basedOn w:val="a"/>
    <w:next w:val="a"/>
    <w:autoRedefine/>
    <w:semiHidden/>
    <w:rsid w:val="00D11048"/>
    <w:pPr>
      <w:ind w:left="1400"/>
    </w:pPr>
  </w:style>
  <w:style w:type="paragraph" w:styleId="90">
    <w:name w:val="toc 9"/>
    <w:basedOn w:val="a"/>
    <w:next w:val="a"/>
    <w:autoRedefine/>
    <w:semiHidden/>
    <w:rsid w:val="00D11048"/>
    <w:pPr>
      <w:ind w:left="1600"/>
    </w:pPr>
  </w:style>
  <w:style w:type="paragraph" w:styleId="21">
    <w:name w:val="Body Text 2"/>
    <w:basedOn w:val="a"/>
    <w:rsid w:val="00D11048"/>
    <w:rPr>
      <w:i/>
      <w:color w:val="0000FF"/>
    </w:rPr>
  </w:style>
  <w:style w:type="paragraph" w:styleId="ad">
    <w:name w:val="Body Text Indent"/>
    <w:basedOn w:val="a"/>
    <w:rsid w:val="00D1104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1104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D1104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D11048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sid w:val="00D11048"/>
    <w:rPr>
      <w:color w:val="0000FF"/>
      <w:u w:val="single"/>
    </w:rPr>
  </w:style>
  <w:style w:type="character" w:styleId="af">
    <w:name w:val="FollowedHyperlink"/>
    <w:basedOn w:val="a0"/>
    <w:rsid w:val="00D11048"/>
    <w:rPr>
      <w:color w:val="800080"/>
      <w:u w:val="single"/>
    </w:rPr>
  </w:style>
  <w:style w:type="paragraph" w:styleId="af0">
    <w:name w:val="Normal (Web)"/>
    <w:basedOn w:val="a"/>
    <w:rsid w:val="00D1104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sid w:val="00D11048"/>
    <w:rPr>
      <w:b/>
      <w:bCs/>
    </w:rPr>
  </w:style>
  <w:style w:type="paragraph" w:customStyle="1" w:styleId="af2">
    <w:name w:val="개요글"/>
    <w:basedOn w:val="a"/>
    <w:rsid w:val="00D11048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rsid w:val="00D11048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"/>
    <w:next w:val="a"/>
    <w:rsid w:val="00D11048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rsid w:val="00D11048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rsid w:val="00D11048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3">
    <w:name w:val="Balloon Text"/>
    <w:basedOn w:val="a"/>
    <w:semiHidden/>
    <w:rsid w:val="00D11048"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5"/>
    <w:rsid w:val="00D11048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  <w:style w:type="paragraph" w:styleId="af4">
    <w:name w:val="List Paragraph"/>
    <w:basedOn w:val="a"/>
    <w:uiPriority w:val="34"/>
    <w:qFormat/>
    <w:rsid w:val="00222F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BC521-0EF1-4F97-B263-E83F32DC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</Template>
  <TotalTime>0</TotalTime>
  <Pages>9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2358</CharactersWithSpaces>
  <SharedDoc>false</SharedDoc>
  <HLinks>
    <vt:vector size="48" baseType="variant"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_Toc260728672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_Toc260728671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_Toc260728670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_Toc260728669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_Toc260728668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_Toc260728667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_Toc260728666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_Toc260728665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박성희</dc:creator>
  <cp:keywords/>
  <dc:description/>
  <cp:lastModifiedBy>Jun</cp:lastModifiedBy>
  <cp:revision>2</cp:revision>
  <cp:lastPrinted>2008-04-28T02:53:00Z</cp:lastPrinted>
  <dcterms:created xsi:type="dcterms:W3CDTF">2018-05-25T08:07:00Z</dcterms:created>
  <dcterms:modified xsi:type="dcterms:W3CDTF">2018-05-25T08:07:00Z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71725871</vt:i4>
  </property>
  <property fmtid="{D5CDD505-2E9C-101B-9397-08002B2CF9AE}" pid="3" name="_EmailSubject">
    <vt:lpwstr>마르미-III 2.0</vt:lpwstr>
  </property>
  <property fmtid="{D5CDD505-2E9C-101B-9397-08002B2CF9AE}" pid="4" name="_AuthorEmail">
    <vt:lpwstr>dwchoi@componentvision.com</vt:lpwstr>
  </property>
  <property fmtid="{D5CDD505-2E9C-101B-9397-08002B2CF9AE}" pid="5" name="_AuthorEmailDisplayName">
    <vt:lpwstr>dwchoi</vt:lpwstr>
  </property>
  <property fmtid="{D5CDD505-2E9C-101B-9397-08002B2CF9AE}" pid="6" name="_ReviewingToolsShownOnce">
    <vt:lpwstr/>
  </property>
</Properties>
</file>