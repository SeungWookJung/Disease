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D8F" w:rsidRDefault="00764D8F">
      <w:pPr>
        <w:jc w:val="right"/>
        <w:rPr>
          <w:sz w:val="72"/>
          <w:lang w:eastAsia="ko-KR"/>
        </w:rPr>
      </w:pPr>
    </w:p>
    <w:p w:rsidR="00764D8F" w:rsidRPr="005A412A" w:rsidRDefault="00711ED6" w:rsidP="008810F4">
      <w:pPr>
        <w:spacing w:before="240" w:after="240" w:line="240" w:lineRule="auto"/>
        <w:jc w:val="right"/>
        <w:rPr>
          <w:rFonts w:ascii="HY헤드라인M" w:eastAsia="HY헤드라인M" w:hAnsi="돋움체"/>
          <w:sz w:val="72"/>
          <w:lang w:eastAsia="ko-KR"/>
        </w:rPr>
      </w:pPr>
      <w:r>
        <w:rPr>
          <w:rFonts w:ascii="HY헤드라인M" w:eastAsia="HY헤드라인M" w:hAnsi="돋움체" w:hint="eastAsia"/>
          <w:sz w:val="72"/>
          <w:lang w:eastAsia="ko-KR"/>
        </w:rPr>
        <w:t>클래스 분석서</w:t>
      </w:r>
    </w:p>
    <w:p w:rsidR="00764D8F" w:rsidRPr="005A412A" w:rsidRDefault="00764D8F" w:rsidP="008810F4">
      <w:pPr>
        <w:spacing w:before="240" w:after="240" w:line="240" w:lineRule="auto"/>
        <w:jc w:val="right"/>
        <w:rPr>
          <w:rFonts w:ascii="HY헤드라인M" w:eastAsia="HY헤드라인M" w:hAnsi="한컴돋움" w:cs="한컴돋움"/>
          <w:iCs/>
          <w:sz w:val="40"/>
          <w:lang w:eastAsia="ko-KR"/>
        </w:rPr>
      </w:pPr>
      <w:r w:rsidRPr="005A412A">
        <w:rPr>
          <w:rFonts w:ascii="HY헤드라인M" w:eastAsia="HY헤드라인M" w:hAnsi="한컴돋움" w:cs="한컴돋움" w:hint="eastAsia"/>
          <w:iCs/>
          <w:sz w:val="40"/>
          <w:lang w:eastAsia="ko-KR"/>
        </w:rPr>
        <w:t>문서번호: D00</w:t>
      </w:r>
      <w:r w:rsidR="00711ED6">
        <w:rPr>
          <w:rFonts w:ascii="HY헤드라인M" w:eastAsia="HY헤드라인M" w:hAnsi="한컴돋움" w:cs="한컴돋움" w:hint="eastAsia"/>
          <w:iCs/>
          <w:sz w:val="40"/>
          <w:lang w:eastAsia="ko-KR"/>
        </w:rPr>
        <w:t>3</w:t>
      </w:r>
    </w:p>
    <w:p w:rsidR="00764D8F" w:rsidRPr="005A412A" w:rsidRDefault="00764D8F" w:rsidP="008810F4">
      <w:pPr>
        <w:pStyle w:val="a6"/>
        <w:spacing w:before="240" w:after="240" w:line="240" w:lineRule="auto"/>
        <w:jc w:val="right"/>
        <w:rPr>
          <w:rFonts w:ascii="HY헤드라인M" w:eastAsia="HY헤드라인M" w:hAnsi="한컴돋움" w:cs="한컴돋움"/>
          <w:sz w:val="40"/>
          <w:szCs w:val="40"/>
          <w:lang w:eastAsia="ko-KR"/>
        </w:rPr>
      </w:pPr>
      <w:r w:rsidRPr="005A412A">
        <w:rPr>
          <w:rFonts w:ascii="HY헤드라인M" w:eastAsia="HY헤드라인M" w:hAnsi="한컴돋움" w:cs="한컴돋움" w:hint="eastAsia"/>
          <w:sz w:val="40"/>
          <w:szCs w:val="40"/>
          <w:lang w:eastAsia="ko-KR"/>
        </w:rPr>
        <w:t xml:space="preserve">Version </w:t>
      </w:r>
      <w:r w:rsidR="000D390B" w:rsidRPr="005A412A">
        <w:rPr>
          <w:rFonts w:ascii="HY헤드라인M" w:eastAsia="HY헤드라인M" w:hAnsi="한컴돋움" w:cs="한컴돋움" w:hint="eastAsia"/>
          <w:sz w:val="40"/>
          <w:szCs w:val="40"/>
          <w:lang w:eastAsia="ko-KR"/>
        </w:rPr>
        <w:t>1.0</w:t>
      </w:r>
    </w:p>
    <w:p w:rsidR="00764D8F" w:rsidRDefault="00764D8F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5A412A">
      <w:pPr>
        <w:jc w:val="right"/>
        <w:rPr>
          <w:rFonts w:ascii="돋움체" w:eastAsia="돋움체" w:hAnsi="돋움체"/>
          <w:sz w:val="32"/>
          <w:lang w:eastAsia="ko-KR"/>
        </w:rPr>
      </w:pPr>
    </w:p>
    <w:p w:rsidR="005A412A" w:rsidRDefault="006732C0" w:rsidP="005A412A">
      <w:pPr>
        <w:jc w:val="center"/>
        <w:rPr>
          <w:rFonts w:ascii="돋움체" w:eastAsia="돋움체" w:hAnsi="돋움체"/>
          <w:sz w:val="32"/>
          <w:lang w:eastAsia="ko-KR"/>
        </w:rPr>
      </w:pPr>
      <w:r>
        <w:rPr>
          <w:noProof/>
          <w:lang w:eastAsia="ko-KR"/>
        </w:rPr>
        <w:drawing>
          <wp:inline distT="0" distB="0" distL="0" distR="0">
            <wp:extent cx="1095375" cy="628650"/>
            <wp:effectExtent l="1905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D8F" w:rsidRDefault="00764D8F">
      <w:pPr>
        <w:rPr>
          <w:lang w:eastAsia="ko-KR"/>
        </w:rPr>
      </w:pPr>
    </w:p>
    <w:p w:rsidR="005A412A" w:rsidRDefault="005A412A" w:rsidP="005A412A">
      <w:pPr>
        <w:pStyle w:val="a3"/>
        <w:spacing w:after="288"/>
        <w:rPr>
          <w:lang w:eastAsia="ko-KR"/>
        </w:rPr>
      </w:pPr>
      <w:r>
        <w:rPr>
          <w:lang w:eastAsia="ko-KR"/>
        </w:rPr>
        <w:lastRenderedPageBreak/>
        <w:t>Document Information</w:t>
      </w:r>
    </w:p>
    <w:tbl>
      <w:tblPr>
        <w:tblW w:w="9504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3F0C4"/>
          <w:insideV w:val="single" w:sz="4" w:space="0" w:color="E3F0C4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776"/>
      </w:tblGrid>
      <w:tr w:rsidR="005A412A">
        <w:trPr>
          <w:cantSplit/>
          <w:trHeight w:val="328"/>
        </w:trPr>
        <w:tc>
          <w:tcPr>
            <w:tcW w:w="1728" w:type="dxa"/>
            <w:tcBorders>
              <w:top w:val="single" w:sz="12" w:space="0" w:color="99CC00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프로젝트</w:t>
            </w:r>
          </w:p>
        </w:tc>
        <w:tc>
          <w:tcPr>
            <w:tcW w:w="7776" w:type="dxa"/>
            <w:tcBorders>
              <w:top w:val="single" w:sz="12" w:space="0" w:color="99CC00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단 계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3754FF" w:rsidP="003754FF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proofErr w:type="gramStart"/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●</w:t>
            </w:r>
            <w:r w:rsidR="005A412A" w:rsidRPr="006732C0">
              <w:rPr>
                <w:rFonts w:ascii="굴림" w:eastAsia="굴림" w:hAnsi="굴림" w:hint="eastAsia"/>
                <w:kern w:val="2"/>
                <w:lang w:eastAsia="ko-KR"/>
              </w:rPr>
              <w:t xml:space="preserve">사전준비단계  </w:t>
            </w:r>
            <w:bookmarkStart w:id="0" w:name="OLE_LINK1"/>
            <w:bookmarkStart w:id="1" w:name="OLE_LINK2"/>
            <w:bookmarkStart w:id="2" w:name="OLE_LINK3"/>
            <w:r w:rsidR="005A412A" w:rsidRPr="006732C0">
              <w:rPr>
                <w:rFonts w:ascii="굴림" w:eastAsia="굴림" w:hAnsi="굴림" w:hint="eastAsia"/>
                <w:kern w:val="2"/>
                <w:lang w:eastAsia="ko-KR"/>
              </w:rPr>
              <w:t>○</w:t>
            </w:r>
            <w:bookmarkEnd w:id="0"/>
            <w:bookmarkEnd w:id="1"/>
            <w:bookmarkEnd w:id="2"/>
            <w:r w:rsidR="005A412A" w:rsidRPr="006732C0">
              <w:rPr>
                <w:rFonts w:ascii="굴림" w:eastAsia="굴림" w:hAnsi="굴림" w:hint="eastAsia"/>
                <w:kern w:val="2"/>
                <w:lang w:eastAsia="ko-KR"/>
              </w:rPr>
              <w:t>개발가이드단계</w:t>
            </w:r>
            <w:proofErr w:type="gramEnd"/>
            <w:r w:rsidR="005A412A" w:rsidRPr="006732C0">
              <w:rPr>
                <w:rFonts w:ascii="굴림" w:eastAsia="굴림" w:hAnsi="굴림" w:hint="eastAsia"/>
                <w:kern w:val="2"/>
                <w:lang w:eastAsia="ko-KR"/>
              </w:rPr>
              <w:t xml:space="preserve">  </w:t>
            </w: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○</w:t>
            </w:r>
            <w:r w:rsidR="005A412A" w:rsidRPr="006732C0">
              <w:rPr>
                <w:rFonts w:ascii="굴림" w:eastAsia="굴림" w:hAnsi="굴림" w:hint="eastAsia"/>
                <w:kern w:val="2"/>
                <w:lang w:eastAsia="ko-KR"/>
              </w:rPr>
              <w:t>적용시스템개발단계  ○평가정리단계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활 동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711ED6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분석</w:t>
            </w:r>
            <w:r w:rsidR="005A412A" w:rsidRPr="006732C0">
              <w:rPr>
                <w:rFonts w:ascii="굴림" w:eastAsia="굴림" w:hAnsi="굴림" w:hint="eastAsia"/>
                <w:kern w:val="2"/>
                <w:lang w:eastAsia="ko-KR"/>
              </w:rPr>
              <w:t>단계</w:t>
            </w:r>
            <w:r w:rsidR="00492E62" w:rsidRPr="006732C0">
              <w:rPr>
                <w:rFonts w:ascii="굴림" w:eastAsia="굴림" w:hAnsi="굴림" w:hint="eastAsia"/>
                <w:kern w:val="2"/>
                <w:lang w:eastAsia="ko-KR"/>
              </w:rPr>
              <w:t>-</w:t>
            </w:r>
            <w:r w:rsidR="00B11B0A" w:rsidRPr="006732C0">
              <w:rPr>
                <w:rFonts w:ascii="굴림" w:eastAsia="굴림" w:hAnsi="굴림" w:hint="eastAsia"/>
                <w:kern w:val="2"/>
                <w:lang w:eastAsia="ko-KR"/>
              </w:rPr>
              <w:t xml:space="preserve"> </w:t>
            </w: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클래스 분석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작 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711ED6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분석 클래스 식별 및 상호작용 분석</w:t>
            </w:r>
          </w:p>
        </w:tc>
      </w:tr>
      <w:tr w:rsidR="005A412A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산출물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711ED6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클래스 분석</w:t>
            </w:r>
            <w:r w:rsidR="00B11B0A" w:rsidRPr="006732C0">
              <w:rPr>
                <w:rFonts w:ascii="굴림" w:eastAsia="굴림" w:hAnsi="굴림" w:hint="eastAsia"/>
                <w:kern w:val="2"/>
                <w:lang w:eastAsia="ko-KR"/>
              </w:rPr>
              <w:t>서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Version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1.0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작성자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3754FF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>
              <w:rPr>
                <w:rFonts w:ascii="굴림" w:eastAsia="굴림" w:hAnsi="굴림" w:hint="eastAsia"/>
                <w:kern w:val="2"/>
                <w:lang w:eastAsia="ko-KR"/>
              </w:rPr>
              <w:t>김완준</w:t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파일명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fldChar w:fldCharType="begin"/>
            </w: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instrText xml:space="preserve"> FILENAME </w:instrText>
            </w: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fldChar w:fldCharType="separate"/>
            </w:r>
            <w:r w:rsidR="00703632" w:rsidRPr="006732C0">
              <w:rPr>
                <w:rFonts w:ascii="굴림" w:eastAsia="굴림" w:hAnsi="굴림" w:hint="eastAsia"/>
                <w:kern w:val="2"/>
                <w:lang w:eastAsia="ko-KR"/>
              </w:rPr>
              <w:t>D003.클래스분석서.doc</w:t>
            </w: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fldChar w:fldCharType="end"/>
            </w:r>
          </w:p>
        </w:tc>
      </w:tr>
      <w:tr w:rsidR="005A412A">
        <w:trPr>
          <w:cantSplit/>
          <w:trHeight w:val="328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4" w:space="0" w:color="E3F0C4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Issued Date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4" w:space="0" w:color="E3F0C4"/>
              <w:right w:val="single" w:sz="12" w:space="0" w:color="99CC00"/>
            </w:tcBorders>
            <w:vAlign w:val="center"/>
          </w:tcPr>
          <w:p w:rsidR="005A412A" w:rsidRPr="006732C0" w:rsidRDefault="003754FF" w:rsidP="004C651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>
              <w:rPr>
                <w:rFonts w:ascii="굴림" w:eastAsia="굴림" w:hAnsi="굴림" w:hint="eastAsia"/>
                <w:kern w:val="2"/>
                <w:lang w:eastAsia="ko-KR"/>
              </w:rPr>
              <w:t>2015.0</w:t>
            </w:r>
            <w:r>
              <w:rPr>
                <w:rFonts w:ascii="굴림" w:eastAsia="굴림" w:hAnsi="굴림"/>
                <w:kern w:val="2"/>
                <w:lang w:eastAsia="ko-KR"/>
              </w:rPr>
              <w:t>5</w:t>
            </w:r>
            <w:r w:rsidR="005C630A">
              <w:rPr>
                <w:rFonts w:ascii="굴림" w:eastAsia="굴림" w:hAnsi="굴림" w:hint="eastAsia"/>
                <w:kern w:val="2"/>
                <w:lang w:eastAsia="ko-KR"/>
              </w:rPr>
              <w:t>.</w:t>
            </w:r>
            <w:r>
              <w:rPr>
                <w:rFonts w:ascii="굴림" w:eastAsia="굴림" w:hAnsi="굴림"/>
                <w:kern w:val="2"/>
                <w:lang w:eastAsia="ko-KR"/>
              </w:rPr>
              <w:t>23</w:t>
            </w:r>
          </w:p>
        </w:tc>
      </w:tr>
      <w:tr w:rsidR="005A412A">
        <w:trPr>
          <w:cantSplit/>
          <w:trHeight w:val="329"/>
        </w:trPr>
        <w:tc>
          <w:tcPr>
            <w:tcW w:w="1728" w:type="dxa"/>
            <w:tcBorders>
              <w:top w:val="single" w:sz="4" w:space="0" w:color="E3F0C4"/>
              <w:left w:val="single" w:sz="12" w:space="0" w:color="99CC00"/>
              <w:bottom w:val="single" w:sz="12" w:space="0" w:color="99CC00"/>
              <w:right w:val="single" w:sz="4" w:space="0" w:color="E3F0C4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Status</w:t>
            </w:r>
          </w:p>
        </w:tc>
        <w:tc>
          <w:tcPr>
            <w:tcW w:w="7776" w:type="dxa"/>
            <w:tcBorders>
              <w:top w:val="single" w:sz="4" w:space="0" w:color="E3F0C4"/>
              <w:left w:val="single" w:sz="4" w:space="0" w:color="E3F0C4"/>
              <w:bottom w:val="single" w:sz="12" w:space="0" w:color="99CC00"/>
              <w:right w:val="single" w:sz="12" w:space="0" w:color="99CC00"/>
            </w:tcBorders>
            <w:vAlign w:val="center"/>
          </w:tcPr>
          <w:p w:rsidR="005A412A" w:rsidRPr="006732C0" w:rsidRDefault="005A412A" w:rsidP="006732C0">
            <w:pPr>
              <w:wordWrap w:val="0"/>
              <w:autoSpaceDE w:val="0"/>
              <w:autoSpaceDN w:val="0"/>
              <w:spacing w:line="240" w:lineRule="auto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진행</w:t>
            </w:r>
          </w:p>
        </w:tc>
      </w:tr>
    </w:tbl>
    <w:p w:rsidR="005A412A" w:rsidRDefault="005A412A" w:rsidP="005A412A">
      <w:pPr>
        <w:jc w:val="center"/>
      </w:pPr>
    </w:p>
    <w:p w:rsidR="005A412A" w:rsidRDefault="005A412A" w:rsidP="005A412A">
      <w:pPr>
        <w:pStyle w:val="a3"/>
        <w:rPr>
          <w:lang w:eastAsia="ko-KR"/>
        </w:rPr>
      </w:pPr>
    </w:p>
    <w:p w:rsidR="005A412A" w:rsidRDefault="005A412A" w:rsidP="005A412A">
      <w:pPr>
        <w:pStyle w:val="a3"/>
        <w:spacing w:after="288"/>
      </w:pPr>
      <w:r>
        <w:t>Revision History</w:t>
      </w:r>
    </w:p>
    <w:tbl>
      <w:tblPr>
        <w:tblW w:w="9468" w:type="dxa"/>
        <w:tblBorders>
          <w:top w:val="single" w:sz="12" w:space="0" w:color="99CC00"/>
          <w:left w:val="single" w:sz="12" w:space="0" w:color="99CC00"/>
          <w:bottom w:val="single" w:sz="12" w:space="0" w:color="99CC00"/>
          <w:right w:val="single" w:sz="12" w:space="0" w:color="99CC00"/>
          <w:insideH w:val="single" w:sz="4" w:space="0" w:color="E7F4C4"/>
          <w:insideV w:val="single" w:sz="4" w:space="0" w:color="E7F4C4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080"/>
        <w:gridCol w:w="3060"/>
        <w:gridCol w:w="1440"/>
        <w:gridCol w:w="1440"/>
      </w:tblGrid>
      <w:tr w:rsidR="005A412A">
        <w:trPr>
          <w:trHeight w:val="328"/>
        </w:trPr>
        <w:tc>
          <w:tcPr>
            <w:tcW w:w="2448" w:type="dxa"/>
            <w:tcBorders>
              <w:top w:val="single" w:sz="12" w:space="0" w:color="99CC00"/>
              <w:left w:val="single" w:sz="12" w:space="0" w:color="99CC00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proofErr w:type="spellStart"/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작성일시</w:t>
            </w:r>
            <w:proofErr w:type="spellEnd"/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(</w:t>
            </w:r>
            <w:proofErr w:type="spellStart"/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yyyy</w:t>
            </w:r>
            <w:proofErr w:type="spellEnd"/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-mm-</w:t>
            </w:r>
            <w:proofErr w:type="spellStart"/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dd</w:t>
            </w:r>
            <w:proofErr w:type="spellEnd"/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)</w:t>
            </w:r>
          </w:p>
        </w:tc>
        <w:tc>
          <w:tcPr>
            <w:tcW w:w="108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Version</w:t>
            </w:r>
          </w:p>
        </w:tc>
        <w:tc>
          <w:tcPr>
            <w:tcW w:w="306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Description</w:t>
            </w:r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개정페이지</w:t>
            </w:r>
          </w:p>
        </w:tc>
        <w:tc>
          <w:tcPr>
            <w:tcW w:w="1440" w:type="dxa"/>
            <w:tcBorders>
              <w:top w:val="single" w:sz="12" w:space="0" w:color="99CC00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  <w:r w:rsidRPr="006732C0">
              <w:rPr>
                <w:rFonts w:ascii="굴림" w:eastAsia="굴림" w:hAnsi="굴림" w:hint="eastAsia"/>
                <w:kern w:val="2"/>
                <w:lang w:eastAsia="ko-KR"/>
              </w:rPr>
              <w:t>작성자</w:t>
            </w:r>
          </w:p>
        </w:tc>
      </w:tr>
      <w:tr w:rsidR="005A412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trHeight w:val="328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</w:tcPr>
          <w:p w:rsidR="005A412A" w:rsidRPr="006732C0" w:rsidRDefault="005A412A" w:rsidP="005F4A91">
            <w:pPr>
              <w:keepNext/>
              <w:keepLines/>
              <w:ind w:left="40" w:right="40"/>
              <w:jc w:val="center"/>
              <w:rPr>
                <w:rFonts w:ascii="굴림" w:eastAsia="굴림" w:hAnsi="굴림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4" w:space="0" w:color="E7F4C4"/>
              <w:right w:val="single" w:sz="12" w:space="0" w:color="99CC00"/>
            </w:tcBorders>
            <w:vAlign w:val="center"/>
          </w:tcPr>
          <w:p w:rsidR="005A412A" w:rsidRPr="006732C0" w:rsidRDefault="005A412A" w:rsidP="005F4A91">
            <w:pPr>
              <w:wordWrap w:val="0"/>
              <w:autoSpaceDE w:val="0"/>
              <w:autoSpaceDN w:val="0"/>
              <w:spacing w:line="240" w:lineRule="auto"/>
              <w:jc w:val="center"/>
              <w:rPr>
                <w:rFonts w:ascii="굴림" w:eastAsia="굴림" w:hAnsi="굴림"/>
                <w:kern w:val="2"/>
                <w:lang w:eastAsia="ko-KR"/>
              </w:rPr>
            </w:pPr>
          </w:p>
        </w:tc>
      </w:tr>
      <w:tr w:rsidR="005A412A">
        <w:trPr>
          <w:trHeight w:val="329"/>
        </w:trPr>
        <w:tc>
          <w:tcPr>
            <w:tcW w:w="2448" w:type="dxa"/>
            <w:tcBorders>
              <w:top w:val="single" w:sz="4" w:space="0" w:color="E7F4C4"/>
              <w:left w:val="single" w:sz="12" w:space="0" w:color="99CC00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08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306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4" w:space="0" w:color="E7F4C4"/>
            </w:tcBorders>
            <w:vAlign w:val="center"/>
          </w:tcPr>
          <w:p w:rsidR="005A412A" w:rsidRPr="006732C0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  <w:tc>
          <w:tcPr>
            <w:tcW w:w="1440" w:type="dxa"/>
            <w:tcBorders>
              <w:top w:val="single" w:sz="4" w:space="0" w:color="E7F4C4"/>
              <w:left w:val="single" w:sz="4" w:space="0" w:color="E7F4C4"/>
              <w:bottom w:val="single" w:sz="12" w:space="0" w:color="99CC00"/>
              <w:right w:val="single" w:sz="12" w:space="0" w:color="99CC00"/>
            </w:tcBorders>
            <w:vAlign w:val="center"/>
          </w:tcPr>
          <w:p w:rsidR="005A412A" w:rsidRPr="006732C0" w:rsidRDefault="005A412A" w:rsidP="005F4A91">
            <w:pPr>
              <w:jc w:val="center"/>
              <w:rPr>
                <w:rFonts w:ascii="굴림" w:eastAsia="굴림" w:hAnsi="굴림"/>
              </w:rPr>
            </w:pPr>
          </w:p>
        </w:tc>
      </w:tr>
    </w:tbl>
    <w:p w:rsidR="005A412A" w:rsidRDefault="005A412A" w:rsidP="005A412A">
      <w:pPr>
        <w:jc w:val="center"/>
      </w:pPr>
    </w:p>
    <w:p w:rsidR="005A412A" w:rsidRDefault="005A412A">
      <w:pPr>
        <w:rPr>
          <w:lang w:eastAsia="ko-KR"/>
        </w:rPr>
      </w:pPr>
    </w:p>
    <w:p w:rsidR="00764D8F" w:rsidRPr="00B81589" w:rsidRDefault="00764D8F" w:rsidP="005A412A">
      <w:pPr>
        <w:pStyle w:val="TOC1"/>
        <w:rPr>
          <w:rFonts w:ascii="돋움체" w:eastAsia="돋움체" w:hAnsi="돋움체"/>
        </w:rPr>
      </w:pPr>
      <w:r>
        <w:br w:type="page"/>
      </w:r>
      <w:r w:rsidRPr="005A412A">
        <w:rPr>
          <w:rFonts w:ascii="HY헤드라인M" w:eastAsia="HY헤드라인M" w:hint="eastAsia"/>
        </w:rPr>
        <w:lastRenderedPageBreak/>
        <w:t>목</w:t>
      </w:r>
      <w:r w:rsidR="00B81589" w:rsidRPr="005A412A">
        <w:rPr>
          <w:rFonts w:ascii="HY헤드라인M" w:eastAsia="HY헤드라인M" w:hint="eastAsia"/>
        </w:rPr>
        <w:t xml:space="preserve">   </w:t>
      </w:r>
      <w:r w:rsidRPr="005A412A">
        <w:rPr>
          <w:rFonts w:ascii="HY헤드라인M" w:eastAsia="HY헤드라인M" w:hint="eastAsia"/>
        </w:rPr>
        <w:t>차</w:t>
      </w:r>
    </w:p>
    <w:p w:rsidR="006A0B5F" w:rsidRDefault="004156EC">
      <w:pPr>
        <w:pStyle w:val="10"/>
        <w:rPr>
          <w:rFonts w:ascii="맑은 고딕" w:eastAsia="맑은 고딕" w:hAnsi="맑은 고딕"/>
          <w:szCs w:val="22"/>
        </w:rPr>
      </w:pPr>
      <w:r w:rsidRPr="00B81589">
        <w:rPr>
          <w:rFonts w:ascii="돋움체" w:eastAsia="돋움체" w:hAnsi="돋움체"/>
          <w:sz w:val="22"/>
          <w:szCs w:val="22"/>
        </w:rPr>
        <w:fldChar w:fldCharType="begin"/>
      </w:r>
      <w:r w:rsidRPr="00B81589">
        <w:rPr>
          <w:rFonts w:ascii="돋움체" w:eastAsia="돋움체" w:hAnsi="돋움체"/>
          <w:sz w:val="22"/>
          <w:szCs w:val="22"/>
        </w:rPr>
        <w:instrText xml:space="preserve"> TOC \o "1-3" \h \z \u </w:instrText>
      </w:r>
      <w:r w:rsidRPr="00B81589">
        <w:rPr>
          <w:rFonts w:ascii="돋움체" w:eastAsia="돋움체" w:hAnsi="돋움체"/>
          <w:sz w:val="22"/>
          <w:szCs w:val="22"/>
        </w:rPr>
        <w:fldChar w:fldCharType="separate"/>
      </w:r>
      <w:hyperlink w:anchor="_Toc263698979" w:history="1">
        <w:r w:rsidR="006A0B5F" w:rsidRPr="00BF5AD2">
          <w:rPr>
            <w:rStyle w:val="ae"/>
            <w:rFonts w:ascii="Arial Black" w:eastAsia="HY헤드라인M" w:hAnsi="Arial Black" w:cs="Arial Black"/>
            <w:bCs/>
          </w:rPr>
          <w:t>I</w:t>
        </w:r>
        <w:r w:rsidR="006A0B5F">
          <w:rPr>
            <w:rFonts w:ascii="맑은 고딕" w:eastAsia="맑은 고딕" w:hAnsi="맑은 고딕"/>
            <w:szCs w:val="22"/>
          </w:rPr>
          <w:tab/>
        </w:r>
        <w:r w:rsidR="006A0B5F" w:rsidRPr="00BF5AD2">
          <w:rPr>
            <w:rStyle w:val="ae"/>
            <w:rFonts w:ascii="Arial Black" w:eastAsia="HY헤드라인M" w:hAnsi="Arial Black" w:cs="Arial Black"/>
          </w:rPr>
          <w:t>분석</w:t>
        </w:r>
        <w:r w:rsidR="006A0B5F" w:rsidRPr="00BF5AD2">
          <w:rPr>
            <w:rStyle w:val="ae"/>
            <w:rFonts w:ascii="Arial Black" w:eastAsia="HY헤드라인M" w:hAnsi="Arial Black" w:cs="Arial Black"/>
          </w:rPr>
          <w:t xml:space="preserve"> </w:t>
        </w:r>
        <w:r w:rsidR="006A0B5F" w:rsidRPr="00BF5AD2">
          <w:rPr>
            <w:rStyle w:val="ae"/>
            <w:rFonts w:ascii="Arial Black" w:eastAsia="HY헤드라인M" w:hAnsi="Arial Black" w:cs="Arial Black"/>
          </w:rPr>
          <w:t>클래스</w:t>
        </w:r>
        <w:r w:rsidR="006A0B5F" w:rsidRPr="00BF5AD2">
          <w:rPr>
            <w:rStyle w:val="ae"/>
            <w:rFonts w:ascii="Arial Black" w:eastAsia="HY헤드라인M" w:hAnsi="Arial Black" w:cs="Arial Black"/>
          </w:rPr>
          <w:t xml:space="preserve"> </w:t>
        </w:r>
        <w:r w:rsidR="006A0B5F" w:rsidRPr="00BF5AD2">
          <w:rPr>
            <w:rStyle w:val="ae"/>
            <w:rFonts w:ascii="Arial Black" w:eastAsia="HY헤드라인M" w:hAnsi="Arial Black" w:cs="Arial Black"/>
          </w:rPr>
          <w:t>모델</w:t>
        </w:r>
        <w:r w:rsidR="006A0B5F">
          <w:rPr>
            <w:webHidden/>
          </w:rPr>
          <w:tab/>
        </w:r>
        <w:r w:rsidR="006A0B5F">
          <w:rPr>
            <w:webHidden/>
          </w:rPr>
          <w:fldChar w:fldCharType="begin"/>
        </w:r>
        <w:r w:rsidR="006A0B5F">
          <w:rPr>
            <w:webHidden/>
          </w:rPr>
          <w:instrText xml:space="preserve"> PAGEREF _Toc263698979 \h </w:instrText>
        </w:r>
        <w:r w:rsidR="006A0B5F">
          <w:rPr>
            <w:webHidden/>
          </w:rPr>
        </w:r>
        <w:r w:rsidR="006A0B5F">
          <w:rPr>
            <w:webHidden/>
          </w:rPr>
          <w:fldChar w:fldCharType="separate"/>
        </w:r>
        <w:r w:rsidR="006A0B5F">
          <w:rPr>
            <w:webHidden/>
          </w:rPr>
          <w:t>4</w:t>
        </w:r>
        <w:r w:rsidR="006A0B5F">
          <w:rPr>
            <w:webHidden/>
          </w:rPr>
          <w:fldChar w:fldCharType="end"/>
        </w:r>
      </w:hyperlink>
    </w:p>
    <w:p w:rsidR="006A0B5F" w:rsidRDefault="006C7254">
      <w:pPr>
        <w:pStyle w:val="10"/>
        <w:rPr>
          <w:rFonts w:ascii="맑은 고딕" w:eastAsia="맑은 고딕" w:hAnsi="맑은 고딕"/>
          <w:szCs w:val="22"/>
        </w:rPr>
      </w:pPr>
      <w:hyperlink w:anchor="_Toc263698980" w:history="1">
        <w:r w:rsidR="006A0B5F" w:rsidRPr="00BF5AD2">
          <w:rPr>
            <w:rStyle w:val="ae"/>
            <w:rFonts w:ascii="Arial Black" w:eastAsia="HY헤드라인M" w:hAnsi="Arial Black" w:cs="Arial Black"/>
            <w:bCs/>
          </w:rPr>
          <w:t>II</w:t>
        </w:r>
        <w:r w:rsidR="006A0B5F">
          <w:rPr>
            <w:rFonts w:ascii="맑은 고딕" w:eastAsia="맑은 고딕" w:hAnsi="맑은 고딕"/>
            <w:szCs w:val="22"/>
          </w:rPr>
          <w:tab/>
        </w:r>
        <w:r w:rsidR="006A0B5F" w:rsidRPr="00BF5AD2">
          <w:rPr>
            <w:rStyle w:val="ae"/>
            <w:rFonts w:ascii="Arial Black" w:eastAsia="HY헤드라인M" w:hAnsi="Arial Black" w:cs="Arial Black"/>
            <w:bCs/>
          </w:rPr>
          <w:t>분석</w:t>
        </w:r>
        <w:r w:rsidR="006A0B5F" w:rsidRPr="00BF5AD2">
          <w:rPr>
            <w:rStyle w:val="ae"/>
            <w:rFonts w:ascii="Arial Black" w:eastAsia="HY헤드라인M" w:hAnsi="Arial Black" w:cs="Arial Black"/>
            <w:bCs/>
          </w:rPr>
          <w:t xml:space="preserve"> </w:t>
        </w:r>
        <w:r w:rsidR="006A0B5F" w:rsidRPr="00BF5AD2">
          <w:rPr>
            <w:rStyle w:val="ae"/>
            <w:rFonts w:ascii="Arial Black" w:eastAsia="HY헤드라인M" w:hAnsi="Arial Black" w:cs="Arial Black"/>
            <w:bCs/>
          </w:rPr>
          <w:t>유즈케이스</w:t>
        </w:r>
        <w:r w:rsidR="006A0B5F" w:rsidRPr="00BF5AD2">
          <w:rPr>
            <w:rStyle w:val="ae"/>
            <w:rFonts w:ascii="Arial Black" w:eastAsia="HY헤드라인M" w:hAnsi="Arial Black" w:cs="Arial Black"/>
            <w:bCs/>
          </w:rPr>
          <w:t xml:space="preserve"> </w:t>
        </w:r>
        <w:r w:rsidR="006A0B5F" w:rsidRPr="00BF5AD2">
          <w:rPr>
            <w:rStyle w:val="ae"/>
            <w:rFonts w:ascii="Arial Black" w:eastAsia="HY헤드라인M" w:hAnsi="Arial Black" w:cs="Arial Black"/>
            <w:bCs/>
          </w:rPr>
          <w:t>실현</w:t>
        </w:r>
        <w:r w:rsidR="006A0B5F" w:rsidRPr="00BF5AD2">
          <w:rPr>
            <w:rStyle w:val="ae"/>
            <w:rFonts w:ascii="Arial Black" w:eastAsia="HY헤드라인M" w:hAnsi="Arial Black" w:cs="Arial Black"/>
            <w:bCs/>
          </w:rPr>
          <w:t xml:space="preserve"> </w:t>
        </w:r>
        <w:r w:rsidR="006A0B5F" w:rsidRPr="00BF5AD2">
          <w:rPr>
            <w:rStyle w:val="ae"/>
            <w:rFonts w:ascii="Arial Black" w:eastAsia="HY헤드라인M" w:hAnsi="Arial Black" w:cs="Arial Black"/>
            <w:bCs/>
          </w:rPr>
          <w:t>모델</w:t>
        </w:r>
        <w:r w:rsidR="006A0B5F">
          <w:rPr>
            <w:webHidden/>
          </w:rPr>
          <w:tab/>
        </w:r>
        <w:r w:rsidR="006A0B5F">
          <w:rPr>
            <w:webHidden/>
          </w:rPr>
          <w:fldChar w:fldCharType="begin"/>
        </w:r>
        <w:r w:rsidR="006A0B5F">
          <w:rPr>
            <w:webHidden/>
          </w:rPr>
          <w:instrText xml:space="preserve"> PAGEREF _Toc263698980 \h </w:instrText>
        </w:r>
        <w:r w:rsidR="006A0B5F">
          <w:rPr>
            <w:webHidden/>
          </w:rPr>
        </w:r>
        <w:r w:rsidR="006A0B5F">
          <w:rPr>
            <w:webHidden/>
          </w:rPr>
          <w:fldChar w:fldCharType="separate"/>
        </w:r>
        <w:r w:rsidR="006A0B5F">
          <w:rPr>
            <w:webHidden/>
          </w:rPr>
          <w:t>5</w:t>
        </w:r>
        <w:r w:rsidR="006A0B5F">
          <w:rPr>
            <w:webHidden/>
          </w:rPr>
          <w:fldChar w:fldCharType="end"/>
        </w:r>
      </w:hyperlink>
    </w:p>
    <w:p w:rsidR="006A0B5F" w:rsidRDefault="006C7254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263698981" w:history="1">
        <w:r w:rsidR="006A0B5F" w:rsidRPr="00BF5AD2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1</w:t>
        </w:r>
        <w:r w:rsidR="006A0B5F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6A0B5F" w:rsidRPr="00BF5AD2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시나리오1</w:t>
        </w:r>
        <w:r w:rsidR="006A0B5F">
          <w:rPr>
            <w:noProof/>
            <w:webHidden/>
          </w:rPr>
          <w:tab/>
        </w:r>
        <w:r w:rsidR="006A0B5F">
          <w:rPr>
            <w:noProof/>
            <w:webHidden/>
          </w:rPr>
          <w:fldChar w:fldCharType="begin"/>
        </w:r>
        <w:r w:rsidR="006A0B5F">
          <w:rPr>
            <w:noProof/>
            <w:webHidden/>
          </w:rPr>
          <w:instrText xml:space="preserve"> PAGEREF _Toc263698981 \h </w:instrText>
        </w:r>
        <w:r w:rsidR="006A0B5F">
          <w:rPr>
            <w:noProof/>
            <w:webHidden/>
          </w:rPr>
        </w:r>
        <w:r w:rsidR="006A0B5F">
          <w:rPr>
            <w:noProof/>
            <w:webHidden/>
          </w:rPr>
          <w:fldChar w:fldCharType="separate"/>
        </w:r>
        <w:r w:rsidR="006A0B5F">
          <w:rPr>
            <w:noProof/>
            <w:webHidden/>
          </w:rPr>
          <w:t>5</w:t>
        </w:r>
        <w:r w:rsidR="006A0B5F">
          <w:rPr>
            <w:noProof/>
            <w:webHidden/>
          </w:rPr>
          <w:fldChar w:fldCharType="end"/>
        </w:r>
      </w:hyperlink>
    </w:p>
    <w:p w:rsidR="006A0B5F" w:rsidRDefault="006C7254">
      <w:pPr>
        <w:pStyle w:val="20"/>
        <w:tabs>
          <w:tab w:val="left" w:pos="990"/>
        </w:tabs>
        <w:rPr>
          <w:rFonts w:ascii="맑은 고딕" w:eastAsia="맑은 고딕" w:hAnsi="맑은 고딕"/>
          <w:noProof/>
          <w:kern w:val="2"/>
          <w:szCs w:val="22"/>
          <w:lang w:eastAsia="ko-KR"/>
        </w:rPr>
      </w:pPr>
      <w:hyperlink w:anchor="_Toc263698982" w:history="1">
        <w:r w:rsidR="006A0B5F" w:rsidRPr="00BF5AD2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2</w:t>
        </w:r>
        <w:r w:rsidR="006A0B5F">
          <w:rPr>
            <w:rFonts w:ascii="맑은 고딕" w:eastAsia="맑은 고딕" w:hAnsi="맑은 고딕"/>
            <w:noProof/>
            <w:kern w:val="2"/>
            <w:szCs w:val="22"/>
            <w:lang w:eastAsia="ko-KR"/>
          </w:rPr>
          <w:tab/>
        </w:r>
        <w:r w:rsidR="006A0B5F" w:rsidRPr="00BF5AD2">
          <w:rPr>
            <w:rStyle w:val="ae"/>
            <w:rFonts w:ascii="HY헤드라인M" w:eastAsia="HY헤드라인M" w:hAnsi="Lucida Sans Unicode" w:cs="Lucida Sans Unicode"/>
            <w:bCs/>
            <w:noProof/>
            <w:lang w:eastAsia="ko-KR"/>
          </w:rPr>
          <w:t>시나리오2</w:t>
        </w:r>
        <w:r w:rsidR="006A0B5F">
          <w:rPr>
            <w:noProof/>
            <w:webHidden/>
          </w:rPr>
          <w:tab/>
        </w:r>
        <w:r w:rsidR="006A0B5F">
          <w:rPr>
            <w:noProof/>
            <w:webHidden/>
          </w:rPr>
          <w:fldChar w:fldCharType="begin"/>
        </w:r>
        <w:r w:rsidR="006A0B5F">
          <w:rPr>
            <w:noProof/>
            <w:webHidden/>
          </w:rPr>
          <w:instrText xml:space="preserve"> PAGEREF _Toc263698982 \h </w:instrText>
        </w:r>
        <w:r w:rsidR="006A0B5F">
          <w:rPr>
            <w:noProof/>
            <w:webHidden/>
          </w:rPr>
        </w:r>
        <w:r w:rsidR="006A0B5F">
          <w:rPr>
            <w:noProof/>
            <w:webHidden/>
          </w:rPr>
          <w:fldChar w:fldCharType="separate"/>
        </w:r>
        <w:r w:rsidR="006A0B5F">
          <w:rPr>
            <w:noProof/>
            <w:webHidden/>
          </w:rPr>
          <w:t>5</w:t>
        </w:r>
        <w:r w:rsidR="006A0B5F">
          <w:rPr>
            <w:noProof/>
            <w:webHidden/>
          </w:rPr>
          <w:fldChar w:fldCharType="end"/>
        </w:r>
      </w:hyperlink>
    </w:p>
    <w:p w:rsidR="005E4482" w:rsidRPr="005E4482" w:rsidRDefault="004156EC" w:rsidP="005E4482">
      <w:pPr>
        <w:pStyle w:val="1"/>
        <w:keepNext w:val="0"/>
        <w:pageBreakBefore/>
        <w:tabs>
          <w:tab w:val="clear" w:pos="720"/>
          <w:tab w:val="num" w:pos="426"/>
        </w:tabs>
        <w:wordWrap w:val="0"/>
        <w:adjustRightInd w:val="0"/>
        <w:spacing w:before="288" w:after="288" w:line="120" w:lineRule="atLeast"/>
        <w:ind w:left="426" w:hanging="426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r w:rsidRPr="00B81589">
        <w:rPr>
          <w:lang w:eastAsia="ko-KR"/>
        </w:rPr>
        <w:lastRenderedPageBreak/>
        <w:fldChar w:fldCharType="end"/>
      </w:r>
      <w:bookmarkStart w:id="3" w:name="_Toc263698979"/>
      <w:r w:rsidR="007B69C2">
        <w:rPr>
          <w:rFonts w:ascii="Arial Black" w:eastAsia="HY헤드라인M" w:hAnsi="Arial Black" w:cs="Arial Black" w:hint="eastAsia"/>
          <w:sz w:val="26"/>
          <w:szCs w:val="26"/>
          <w:lang w:eastAsia="ko-KR"/>
        </w:rPr>
        <w:t>분석</w:t>
      </w:r>
      <w:r w:rsidR="007B69C2">
        <w:rPr>
          <w:rFonts w:ascii="Arial Black" w:eastAsia="HY헤드라인M" w:hAnsi="Arial Black" w:cs="Arial Black" w:hint="eastAsia"/>
          <w:sz w:val="26"/>
          <w:szCs w:val="26"/>
          <w:lang w:eastAsia="ko-KR"/>
        </w:rPr>
        <w:t xml:space="preserve"> </w:t>
      </w:r>
      <w:r w:rsidR="007B69C2">
        <w:rPr>
          <w:rFonts w:ascii="Arial Black" w:eastAsia="HY헤드라인M" w:hAnsi="Arial Black" w:cs="Arial Black" w:hint="eastAsia"/>
          <w:sz w:val="26"/>
          <w:szCs w:val="26"/>
          <w:lang w:eastAsia="ko-KR"/>
        </w:rPr>
        <w:t>클래스</w:t>
      </w:r>
      <w:r w:rsidR="007B69C2">
        <w:rPr>
          <w:rFonts w:ascii="Arial Black" w:eastAsia="HY헤드라인M" w:hAnsi="Arial Black" w:cs="Arial Black" w:hint="eastAsia"/>
          <w:sz w:val="26"/>
          <w:szCs w:val="26"/>
          <w:lang w:eastAsia="ko-KR"/>
        </w:rPr>
        <w:t xml:space="preserve"> </w:t>
      </w:r>
      <w:r w:rsidR="007B69C2">
        <w:rPr>
          <w:rFonts w:ascii="Arial Black" w:eastAsia="HY헤드라인M" w:hAnsi="Arial Black" w:cs="Arial Black" w:hint="eastAsia"/>
          <w:sz w:val="26"/>
          <w:szCs w:val="26"/>
          <w:lang w:eastAsia="ko-KR"/>
        </w:rPr>
        <w:t>모델</w:t>
      </w:r>
      <w:bookmarkEnd w:id="3"/>
    </w:p>
    <w:p w:rsidR="006A0B5F" w:rsidRPr="006A0B5F" w:rsidRDefault="006A0B5F" w:rsidP="007B69C2">
      <w:pPr>
        <w:pStyle w:val="ad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i w:val="0"/>
          <w:u w:val="none"/>
          <w:lang w:eastAsia="ko-KR"/>
        </w:rPr>
      </w:pPr>
    </w:p>
    <w:p w:rsidR="006A0B5F" w:rsidRDefault="007E0FE8" w:rsidP="007B69C2">
      <w:pPr>
        <w:pStyle w:val="ad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A7D23FD" wp14:editId="7DDA4D30">
            <wp:extent cx="5943600" cy="4641850"/>
            <wp:effectExtent l="0" t="0" r="0" b="635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9C2" w:rsidRDefault="006A0B5F" w:rsidP="007B69C2">
      <w:pPr>
        <w:pStyle w:val="ad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분석 클래스에 대한 추가 설명을 덧붙이면 다음과 같다.</w:t>
      </w:r>
    </w:p>
    <w:p w:rsidR="006A0B5F" w:rsidRPr="006A0B5F" w:rsidRDefault="00E669EA" w:rsidP="006A0B5F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Choice </w:t>
      </w:r>
      <w:r w:rsidR="006A0B5F"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class는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메인 메뉴 들을 제공하는 </w:t>
      </w:r>
      <w:r w:rsidR="003B751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초기 메인화면이다</w:t>
      </w:r>
      <w:r w:rsidR="003B751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.</w:t>
      </w:r>
      <w:r w:rsidR="006A0B5F"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</w:p>
    <w:p w:rsidR="006A0B5F" w:rsidRPr="006A0B5F" w:rsidRDefault="003B751F" w:rsidP="006A0B5F">
      <w:pPr>
        <w:pStyle w:val="ad"/>
        <w:wordWrap w:val="0"/>
        <w:autoSpaceDE w:val="0"/>
        <w:autoSpaceDN w:val="0"/>
        <w:spacing w:line="360" w:lineRule="auto"/>
        <w:ind w:leftChars="142" w:left="284" w:firstLineChars="354" w:firstLine="708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Da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te date</w:t>
      </w:r>
      <w:r w:rsidR="006A0B5F"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현재시간을 반영하는 변수이다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.</w:t>
      </w:r>
    </w:p>
    <w:p w:rsidR="006A0B5F" w:rsidRDefault="003B751F" w:rsidP="006A0B5F">
      <w:pPr>
        <w:pStyle w:val="ad"/>
        <w:wordWrap w:val="0"/>
        <w:autoSpaceDE w:val="0"/>
        <w:autoSpaceDN w:val="0"/>
        <w:spacing w:line="360" w:lineRule="auto"/>
        <w:ind w:leftChars="142" w:left="284" w:firstLineChars="354" w:firstLine="708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o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nClick</w:t>
      </w:r>
      <w:r w:rsidR="006A0B5F"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()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화면을 터치하면 사용하는 함수이다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.</w:t>
      </w:r>
    </w:p>
    <w:p w:rsidR="005F46E7" w:rsidRPr="006A0B5F" w:rsidRDefault="005F46E7" w:rsidP="006A0B5F">
      <w:pPr>
        <w:pStyle w:val="ad"/>
        <w:wordWrap w:val="0"/>
        <w:autoSpaceDE w:val="0"/>
        <w:autoSpaceDN w:val="0"/>
        <w:spacing w:line="360" w:lineRule="auto"/>
        <w:ind w:leftChars="142" w:left="284" w:firstLineChars="354" w:firstLine="708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:rsidR="006A0B5F" w:rsidRPr="006A0B5F" w:rsidRDefault="003B751F" w:rsidP="006A0B5F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l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ist</w:t>
      </w:r>
      <w:r w:rsidR="006A0B5F"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class는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리스트뷰를 사용하여 데이터베이스에서 병명을 불러와 리스트로 출력을 해준다,</w:t>
      </w:r>
    </w:p>
    <w:p w:rsidR="006A0B5F" w:rsidRDefault="003B751F" w:rsidP="003B751F">
      <w:pPr>
        <w:pStyle w:val="ad"/>
        <w:wordWrap w:val="0"/>
        <w:autoSpaceDE w:val="0"/>
        <w:autoSpaceDN w:val="0"/>
        <w:spacing w:line="360" w:lineRule="auto"/>
        <w:ind w:leftChars="495" w:left="99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a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dapter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리스트 뷰를 사용하기 위해 쓰이는 변형용 변수</w:t>
      </w:r>
      <w:r w:rsidR="006A0B5F"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</w:p>
    <w:p w:rsidR="003B751F" w:rsidRDefault="003B751F" w:rsidP="003B751F">
      <w:pPr>
        <w:pStyle w:val="ad"/>
        <w:wordWrap w:val="0"/>
        <w:autoSpaceDE w:val="0"/>
        <w:autoSpaceDN w:val="0"/>
        <w:spacing w:line="360" w:lineRule="auto"/>
        <w:ind w:leftChars="495" w:left="99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l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istview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병명을 리스트로 출력해주는 뷰</w:t>
      </w:r>
    </w:p>
    <w:p w:rsidR="003B751F" w:rsidRDefault="003B751F" w:rsidP="003B751F">
      <w:pPr>
        <w:pStyle w:val="ad"/>
        <w:wordWrap w:val="0"/>
        <w:autoSpaceDE w:val="0"/>
        <w:autoSpaceDN w:val="0"/>
        <w:spacing w:line="360" w:lineRule="auto"/>
        <w:ind w:leftChars="495" w:left="99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g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et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I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tem(int position)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터치한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리스트뷰 위치를 기억하는 함수</w:t>
      </w:r>
    </w:p>
    <w:p w:rsidR="003B751F" w:rsidRDefault="003B751F" w:rsidP="003B751F">
      <w:pPr>
        <w:pStyle w:val="ad"/>
        <w:wordWrap w:val="0"/>
        <w:autoSpaceDE w:val="0"/>
        <w:autoSpaceDN w:val="0"/>
        <w:spacing w:line="360" w:lineRule="auto"/>
        <w:ind w:leftChars="495" w:left="99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lastRenderedPageBreak/>
        <w:t>g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etView(int position,View convertView, ViewGroup parent): </w:t>
      </w:r>
      <w:r w:rsidRPr="003B751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Layout을 inflate하여 convertView 참조 획득</w:t>
      </w:r>
    </w:p>
    <w:p w:rsidR="003B751F" w:rsidRDefault="003B751F" w:rsidP="003B751F">
      <w:pPr>
        <w:pStyle w:val="ad"/>
        <w:wordWrap w:val="0"/>
        <w:autoSpaceDE w:val="0"/>
        <w:autoSpaceDN w:val="0"/>
        <w:spacing w:line="360" w:lineRule="auto"/>
        <w:ind w:leftChars="495" w:left="99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 w:rsidRPr="003B751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addItem(Drawable icon, String title, String idx)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리스트뷰의 항목을 추가하는 함수</w:t>
      </w:r>
    </w:p>
    <w:p w:rsidR="005F46E7" w:rsidRDefault="005F46E7" w:rsidP="003B751F">
      <w:pPr>
        <w:pStyle w:val="ad"/>
        <w:wordWrap w:val="0"/>
        <w:autoSpaceDE w:val="0"/>
        <w:autoSpaceDN w:val="0"/>
        <w:spacing w:line="360" w:lineRule="auto"/>
        <w:ind w:leftChars="495" w:left="99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:rsidR="003B751F" w:rsidRDefault="003B751F" w:rsidP="003B751F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Ex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planation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clas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s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는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lis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t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c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lass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리스트뷰에서 선택된 병명의 정보를 표시해주는 클래스이다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.</w:t>
      </w:r>
    </w:p>
    <w:p w:rsidR="003B751F" w:rsidRDefault="007E0FE8" w:rsidP="003B751F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String idx2, String name, String e_name, String inf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o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등의 변수등에 데이터베이스에서 가져온 정보들을 저장</w:t>
      </w:r>
    </w:p>
    <w:p w:rsidR="005F46E7" w:rsidRPr="006A0B5F" w:rsidRDefault="005F46E7" w:rsidP="003B751F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:rsidR="003B751F" w:rsidRPr="006A0B5F" w:rsidRDefault="007E0FE8" w:rsidP="003B751F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Map</w:t>
      </w:r>
      <w:r w:rsidR="003B751F"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class는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데이터베이스에서 저장된 보건소 위치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,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이름,정보 등을 가져와서 지도에 마커로 표시해준다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.</w:t>
      </w:r>
    </w:p>
    <w:p w:rsidR="003B751F" w:rsidRDefault="007E0FE8" w:rsidP="007E0FE8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String H-name, Double X,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D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ouble Y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등의 변수등에 데이터베이스에서 가져온 정보들을 저장</w:t>
      </w:r>
    </w:p>
    <w:p w:rsidR="007E0FE8" w:rsidRDefault="007E0FE8" w:rsidP="007E0FE8">
      <w:pPr>
        <w:pStyle w:val="ad"/>
        <w:wordWrap w:val="0"/>
        <w:autoSpaceDE w:val="0"/>
        <w:autoSpaceDN w:val="0"/>
        <w:spacing w:line="360" w:lineRule="auto"/>
        <w:ind w:firstLine="27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Marker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지도상에서 보건소의 위치를 마커로 표시해주는 변수</w:t>
      </w:r>
    </w:p>
    <w:p w:rsidR="005F46E7" w:rsidRDefault="005F46E7" w:rsidP="007E0FE8">
      <w:pPr>
        <w:pStyle w:val="ad"/>
        <w:wordWrap w:val="0"/>
        <w:autoSpaceDE w:val="0"/>
        <w:autoSpaceDN w:val="0"/>
        <w:spacing w:line="360" w:lineRule="auto"/>
        <w:ind w:firstLine="27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:rsidR="007E0FE8" w:rsidRDefault="007E0FE8" w:rsidP="007E0FE8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Rekord2</w:t>
      </w:r>
      <w:r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class는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사용자의 예방접종 목록을 리스트 뷰로 표시해준다.</w:t>
      </w:r>
    </w:p>
    <w:p w:rsidR="007E0FE8" w:rsidRDefault="007E0FE8" w:rsidP="007E0FE8">
      <w:pPr>
        <w:pStyle w:val="ad"/>
        <w:wordWrap w:val="0"/>
        <w:autoSpaceDE w:val="0"/>
        <w:autoSpaceDN w:val="0"/>
        <w:spacing w:line="360" w:lineRule="auto"/>
        <w:ind w:firstLine="27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a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dapter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리스트 뷰를 사용하기 위해 쓰이는 변형용 변수</w:t>
      </w:r>
      <w:r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</w:t>
      </w:r>
    </w:p>
    <w:p w:rsidR="007E0FE8" w:rsidRDefault="007E0FE8" w:rsidP="007E0FE8">
      <w:pPr>
        <w:pStyle w:val="ad"/>
        <w:wordWrap w:val="0"/>
        <w:autoSpaceDE w:val="0"/>
        <w:autoSpaceDN w:val="0"/>
        <w:spacing w:line="360" w:lineRule="auto"/>
        <w:ind w:firstLine="27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g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et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I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tem(int position)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터치한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리스트뷰 위치를 기억하는 함수</w:t>
      </w:r>
    </w:p>
    <w:p w:rsidR="007E0FE8" w:rsidRDefault="007E0FE8" w:rsidP="007E0FE8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g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etView(int position,View convertView, ViewGroup parent): </w:t>
      </w:r>
      <w:r w:rsidRPr="003B751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Layout을 inflate하여 convertView 참조 획득</w:t>
      </w:r>
    </w:p>
    <w:p w:rsidR="007E0FE8" w:rsidRDefault="007E0FE8" w:rsidP="007E0FE8">
      <w:pPr>
        <w:pStyle w:val="ad"/>
        <w:wordWrap w:val="0"/>
        <w:autoSpaceDE w:val="0"/>
        <w:autoSpaceDN w:val="0"/>
        <w:spacing w:line="360" w:lineRule="auto"/>
        <w:ind w:leftChars="495" w:left="990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addItem(String title, String idx, String date</w:t>
      </w:r>
      <w:r w:rsidRPr="003B751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)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리스트뷰의 항목을 추가하는 함수</w:t>
      </w:r>
    </w:p>
    <w:p w:rsidR="007E0FE8" w:rsidRDefault="007E0FE8" w:rsidP="007E0FE8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S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tring idx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데이터 베이스의 </w:t>
      </w:r>
      <w:r w:rsidR="00442E29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i</w:t>
      </w:r>
      <w:r w:rsidR="00442E29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d</w:t>
      </w:r>
      <w:r w:rsidR="00442E29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를 저장하는 변수</w:t>
      </w:r>
    </w:p>
    <w:p w:rsidR="00442E29" w:rsidRDefault="00442E29" w:rsidP="007E0FE8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String select_name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데이터베이스에서 선택된 병명을 저장하는 변수</w:t>
      </w:r>
    </w:p>
    <w:p w:rsidR="00442E29" w:rsidRDefault="00442E29" w:rsidP="007E0FE8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String date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다음 예방접종 일자를 나타내는 변수</w:t>
      </w:r>
    </w:p>
    <w:p w:rsidR="005F46E7" w:rsidRDefault="005F46E7" w:rsidP="007E0FE8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:rsidR="00442E29" w:rsidRDefault="00442E29" w:rsidP="00442E29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r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ekord</w:t>
      </w:r>
      <w:r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class는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사용자의 예방접종 목록을 추가 시켜주는 클래스</w:t>
      </w:r>
    </w:p>
    <w:p w:rsidR="00442E29" w:rsidRDefault="00442E29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in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t year,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m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onth,day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사용자가 지정한 년,월,일을 저장하는 변수</w:t>
      </w:r>
    </w:p>
    <w:p w:rsidR="00442E29" w:rsidRDefault="00442E29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S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tring selecet_name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사용자가 선택한 병명 이름을 저장하는 변수</w:t>
      </w:r>
    </w:p>
    <w:p w:rsidR="00442E29" w:rsidRDefault="00442E29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S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tring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Date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다음 예방접종 일자를 저장해주는 변수</w:t>
      </w:r>
    </w:p>
    <w:p w:rsidR="005F46E7" w:rsidRPr="00442E29" w:rsidRDefault="005F46E7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:rsidR="007E0FE8" w:rsidRDefault="00442E29" w:rsidP="00442E29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d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atabase</w:t>
      </w:r>
      <w:r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class는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어플리케이션에 사용되는 모든 질병정보,사용자의 예방접종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정보,보건소 위치,세부정보 등이 저장되어있는 데이터베이스 클래스</w:t>
      </w:r>
    </w:p>
    <w:p w:rsidR="00442E29" w:rsidRDefault="00442E29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i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d,name,e_name,info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질병에 대한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id,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이름 영문이름 정보등에 사용되는 변수</w:t>
      </w:r>
    </w:p>
    <w:p w:rsidR="00442E29" w:rsidRDefault="00442E29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lastRenderedPageBreak/>
        <w:t>i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d,H_name,address,P_number,X_point,Y_point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보건소에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대한 i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d,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이름,주소,전화번호,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지도상의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X,Y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좌표 등이 저장되는 변수</w:t>
      </w:r>
    </w:p>
    <w:p w:rsidR="00442E29" w:rsidRDefault="00442E29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DB2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데이터베이스를 지칭하는 변수</w:t>
      </w:r>
    </w:p>
    <w:p w:rsidR="00442E29" w:rsidRDefault="00442E29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 w:rsidRPr="00442E29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onCreate database()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,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 w:rsidRPr="00442E29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onUpgrade database()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데이터베이스를 생성하고 업그레이드를 하는 함수</w:t>
      </w:r>
    </w:p>
    <w:p w:rsidR="00442E29" w:rsidRDefault="00442E29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insert1</w:t>
      </w:r>
      <w:r w:rsidRPr="00442E29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()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, insert2</w:t>
      </w:r>
      <w:r w:rsidRPr="00442E29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()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, insert3</w:t>
      </w:r>
      <w:r w:rsidRPr="00442E29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()</w:t>
      </w:r>
      <w:r w:rsidR="005F46E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: </w:t>
      </w:r>
      <w:r w:rsidR="005F46E7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질병정보,보건소정보,사용자의 예방접종 목록 등을 데이터데이터베 넣을 때 사용하는 함수</w:t>
      </w:r>
    </w:p>
    <w:p w:rsidR="005F46E7" w:rsidRDefault="005F46E7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 w:rsidRPr="005F46E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getResult()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, </w:t>
      </w:r>
      <w:r w:rsidRPr="005F46E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getResult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2</w:t>
      </w:r>
      <w:r w:rsidRPr="005F46E7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()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: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질병정보,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보건소 위치 정보 등의 정보를 가져올 때 사용하는 함수</w:t>
      </w:r>
    </w:p>
    <w:p w:rsidR="005F46E7" w:rsidRPr="00442E29" w:rsidRDefault="005F46E7" w:rsidP="00442E29">
      <w:pPr>
        <w:pStyle w:val="ad"/>
        <w:wordWrap w:val="0"/>
        <w:autoSpaceDE w:val="0"/>
        <w:autoSpaceDN w:val="0"/>
        <w:spacing w:line="360" w:lineRule="auto"/>
        <w:ind w:left="993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</w:p>
    <w:p w:rsidR="006A0B5F" w:rsidRPr="006A0B5F" w:rsidRDefault="006A0B5F" w:rsidP="006A0B5F">
      <w:pPr>
        <w:pStyle w:val="ad"/>
        <w:wordWrap w:val="0"/>
        <w:autoSpaceDE w:val="0"/>
        <w:autoSpaceDN w:val="0"/>
        <w:spacing w:line="360" w:lineRule="auto"/>
        <w:ind w:leftChars="142" w:left="284" w:firstLineChars="212" w:firstLine="42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분석 클래스간의 관계에 대한 추가 설명을 덧붙이면 다음과 같다.</w:t>
      </w:r>
    </w:p>
    <w:p w:rsidR="006A0B5F" w:rsidRPr="006A0B5F" w:rsidRDefault="005F46E7" w:rsidP="006A0B5F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database</w:t>
      </w:r>
      <w:r w:rsidR="006A0B5F" w:rsidRPr="006A0B5F"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 Class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는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choice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클래스를 제외하고 모든 클래스들에게서 사용이 된다.</w:t>
      </w:r>
    </w:p>
    <w:p w:rsidR="006A0B5F" w:rsidRPr="006A0B5F" w:rsidRDefault="005F46E7" w:rsidP="006A0B5F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l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ist</w:t>
      </w:r>
      <w:r w:rsidR="006A0B5F" w:rsidRPr="006A0B5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Class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에서 리스트뷰로 표현된 병명목록을 선택하면 해당 병명의 정보가 나와있는 E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xplanation Class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로 넘어가게된다.</w:t>
      </w:r>
    </w:p>
    <w:p w:rsidR="006A0B5F" w:rsidRPr="006A0B5F" w:rsidRDefault="005F46E7" w:rsidP="006A0B5F">
      <w:pPr>
        <w:pStyle w:val="ad"/>
        <w:numPr>
          <w:ilvl w:val="0"/>
          <w:numId w:val="34"/>
        </w:numPr>
        <w:wordWrap w:val="0"/>
        <w:autoSpaceDE w:val="0"/>
        <w:autoSpaceDN w:val="0"/>
        <w:spacing w:line="360" w:lineRule="auto"/>
        <w:ind w:left="993" w:hanging="284"/>
        <w:jc w:val="both"/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</w:pP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>Rekord2</w:t>
      </w:r>
      <w:r w:rsidR="006A0B5F" w:rsidRPr="006A0B5F"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 Class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에서 추가 버튼을 누르면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rekord Class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 xml:space="preserve">로 넘어가게 되고 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rekord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C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lass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에서는 접종받은 병명과 날짜 등을 선택하여 저장하면 r</w:t>
      </w:r>
      <w:r>
        <w:rPr>
          <w:rFonts w:ascii="HY신명조" w:eastAsia="HY신명조" w:hAnsi="Arial" w:cs="Arial"/>
          <w:i w:val="0"/>
          <w:noProof/>
          <w:color w:val="auto"/>
          <w:kern w:val="2"/>
          <w:u w:val="none"/>
          <w:lang w:eastAsia="ko-KR"/>
        </w:rPr>
        <w:t xml:space="preserve">ekord2 </w:t>
      </w:r>
      <w:r>
        <w:rPr>
          <w:rFonts w:ascii="HY신명조" w:eastAsia="HY신명조" w:hAnsi="Arial" w:cs="Arial" w:hint="eastAsia"/>
          <w:i w:val="0"/>
          <w:noProof/>
          <w:color w:val="auto"/>
          <w:kern w:val="2"/>
          <w:u w:val="none"/>
          <w:lang w:eastAsia="ko-KR"/>
        </w:rPr>
        <w:t>화면에서 저장된 예방접종 목록과 다음에 받아야하는 예방접종 날짜를 리스트 뷰로 표현 하게 된다.</w:t>
      </w:r>
    </w:p>
    <w:p w:rsidR="00492E62" w:rsidRDefault="00492E62" w:rsidP="002B107D">
      <w:pPr>
        <w:rPr>
          <w:rFonts w:ascii="돋움체" w:eastAsia="돋움체" w:hAnsi="돋움체"/>
          <w:lang w:eastAsia="ko-KR"/>
        </w:rPr>
      </w:pPr>
    </w:p>
    <w:p w:rsidR="00C41CA3" w:rsidRDefault="00726573" w:rsidP="00645A1E">
      <w:pPr>
        <w:pStyle w:val="1"/>
        <w:keepNext w:val="0"/>
        <w:tabs>
          <w:tab w:val="clear" w:pos="720"/>
          <w:tab w:val="num" w:pos="426"/>
        </w:tabs>
        <w:wordWrap w:val="0"/>
        <w:adjustRightInd w:val="0"/>
        <w:spacing w:before="288" w:after="288" w:line="120" w:lineRule="atLeast"/>
        <w:jc w:val="both"/>
        <w:textAlignment w:val="baseline"/>
        <w:rPr>
          <w:rFonts w:ascii="Arial Black" w:eastAsia="HY헤드라인M" w:hAnsi="Arial Black" w:cs="Arial Black"/>
          <w:bCs/>
          <w:sz w:val="26"/>
          <w:szCs w:val="26"/>
          <w:lang w:eastAsia="ko-KR"/>
        </w:rPr>
      </w:pPr>
      <w:bookmarkStart w:id="4" w:name="_Toc263698980"/>
      <w:bookmarkStart w:id="5" w:name="_Toc54152750"/>
      <w:r>
        <w:rPr>
          <w:rFonts w:ascii="Arial Black" w:eastAsia="HY헤드라인M" w:hAnsi="Arial Black" w:cs="Arial Black"/>
          <w:bCs/>
          <w:sz w:val="26"/>
          <w:szCs w:val="26"/>
          <w:lang w:eastAsia="ko-KR"/>
        </w:rPr>
        <w:br w:type="page"/>
      </w:r>
      <w:r w:rsidR="007B69C2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lastRenderedPageBreak/>
        <w:t>분석</w:t>
      </w:r>
      <w:r w:rsidR="007B69C2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proofErr w:type="spellStart"/>
      <w:r w:rsidR="007B69C2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유즈케이스</w:t>
      </w:r>
      <w:proofErr w:type="spellEnd"/>
      <w:r w:rsidR="007B69C2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 w:rsidR="007B69C2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실현</w:t>
      </w:r>
      <w:r w:rsidR="007B69C2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 xml:space="preserve"> </w:t>
      </w:r>
      <w:r w:rsidR="007B69C2">
        <w:rPr>
          <w:rFonts w:ascii="Arial Black" w:eastAsia="HY헤드라인M" w:hAnsi="Arial Black" w:cs="Arial Black" w:hint="eastAsia"/>
          <w:bCs/>
          <w:sz w:val="26"/>
          <w:szCs w:val="26"/>
          <w:lang w:eastAsia="ko-KR"/>
        </w:rPr>
        <w:t>모델</w:t>
      </w:r>
      <w:bookmarkEnd w:id="4"/>
    </w:p>
    <w:p w:rsidR="00B11B0A" w:rsidRDefault="007B69C2" w:rsidP="00B11B0A">
      <w:pPr>
        <w:pStyle w:val="2"/>
        <w:numPr>
          <w:ilvl w:val="0"/>
          <w:numId w:val="4"/>
        </w:numPr>
        <w:wordWrap w:val="0"/>
        <w:autoSpaceDE w:val="0"/>
        <w:autoSpaceDN w:val="0"/>
        <w:spacing w:before="0" w:after="0" w:line="360" w:lineRule="auto"/>
        <w:jc w:val="both"/>
        <w:rPr>
          <w:rFonts w:ascii="HY헤드라인M" w:eastAsia="HY헤드라인M" w:hAnsi="Lucida Sans Unicode" w:cs="Lucida Sans Unicode"/>
          <w:bCs/>
          <w:kern w:val="2"/>
          <w:sz w:val="24"/>
          <w:szCs w:val="24"/>
          <w:lang w:eastAsia="ko-KR"/>
        </w:rPr>
      </w:pPr>
      <w:bookmarkStart w:id="6" w:name="_Toc263698981"/>
      <w:bookmarkEnd w:id="5"/>
      <w:r>
        <w:rPr>
          <w:rFonts w:ascii="HY헤드라인M" w:eastAsia="HY헤드라인M" w:hAnsi="Lucida Sans Unicode" w:cs="Lucida Sans Unicode" w:hint="eastAsia"/>
          <w:bCs/>
          <w:kern w:val="2"/>
          <w:sz w:val="24"/>
          <w:szCs w:val="24"/>
          <w:lang w:eastAsia="ko-KR"/>
        </w:rPr>
        <w:t>시나리오1</w:t>
      </w:r>
      <w:bookmarkEnd w:id="6"/>
    </w:p>
    <w:p w:rsidR="006F3DCC" w:rsidRDefault="006F3DCC">
      <w:pPr>
        <w:rPr>
          <w:rFonts w:ascii="돋움체" w:eastAsia="돋움체" w:hAnsi="돋움체"/>
          <w:lang w:eastAsia="ko-KR"/>
        </w:rPr>
      </w:pPr>
    </w:p>
    <w:p w:rsidR="006F3DCC" w:rsidRDefault="006F3DCC">
      <w:pPr>
        <w:rPr>
          <w:rFonts w:ascii="돋움체" w:eastAsia="돋움체" w:hAnsi="돋움체"/>
          <w:lang w:eastAsia="ko-KR"/>
        </w:rPr>
      </w:pPr>
    </w:p>
    <w:p w:rsidR="00E23B62" w:rsidRDefault="008C1A87">
      <w:pPr>
        <w:rPr>
          <w:rFonts w:ascii="돋움체" w:eastAsia="돋움체" w:hAnsi="돋움체"/>
          <w:lang w:eastAsia="ko-KR"/>
        </w:rPr>
      </w:pPr>
      <w:r>
        <w:rPr>
          <w:noProof/>
          <w:lang w:eastAsia="ko-KR"/>
        </w:rPr>
        <w:drawing>
          <wp:inline distT="0" distB="0" distL="0" distR="0" wp14:anchorId="73FC327E" wp14:editId="758E194D">
            <wp:extent cx="5943600" cy="30003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376" w:rsidRPr="00B81589" w:rsidRDefault="005F46E7">
      <w:pPr>
        <w:rPr>
          <w:rFonts w:ascii="돋움체" w:eastAsia="돋움체" w:hAnsi="돋움체"/>
          <w:lang w:eastAsia="ko-KR"/>
        </w:rPr>
      </w:pPr>
      <w:r>
        <w:rPr>
          <w:rFonts w:ascii="돋움체" w:eastAsia="돋움체" w:hAnsi="돋움체"/>
          <w:lang w:eastAsia="ko-KR"/>
        </w:rPr>
        <w:t>User</w:t>
      </w:r>
      <w:r>
        <w:rPr>
          <w:rFonts w:ascii="돋움체" w:eastAsia="돋움체" w:hAnsi="돋움체" w:hint="eastAsia"/>
          <w:lang w:eastAsia="ko-KR"/>
        </w:rPr>
        <w:t xml:space="preserve">가 </w:t>
      </w:r>
      <w:r w:rsidR="000462D5">
        <w:rPr>
          <w:rFonts w:ascii="돋움체" w:eastAsia="돋움체" w:hAnsi="돋움체" w:hint="eastAsia"/>
          <w:lang w:eastAsia="ko-KR"/>
        </w:rPr>
        <w:t>C</w:t>
      </w:r>
      <w:r w:rsidR="000462D5">
        <w:rPr>
          <w:rFonts w:ascii="돋움체" w:eastAsia="돋움체" w:hAnsi="돋움체"/>
          <w:lang w:eastAsia="ko-KR"/>
        </w:rPr>
        <w:t>hoi</w:t>
      </w:r>
      <w:r w:rsidR="000462D5">
        <w:rPr>
          <w:rFonts w:ascii="돋움체" w:eastAsia="돋움체" w:hAnsi="돋움체" w:hint="eastAsia"/>
          <w:lang w:eastAsia="ko-KR"/>
        </w:rPr>
        <w:t>c</w:t>
      </w:r>
      <w:r w:rsidR="000462D5">
        <w:rPr>
          <w:rFonts w:ascii="돋움체" w:eastAsia="돋움체" w:hAnsi="돋움체"/>
          <w:lang w:eastAsia="ko-KR"/>
        </w:rPr>
        <w:t>e Class</w:t>
      </w:r>
      <w:r w:rsidR="000462D5">
        <w:rPr>
          <w:rFonts w:ascii="돋움체" w:eastAsia="돋움체" w:hAnsi="돋움체" w:hint="eastAsia"/>
          <w:lang w:eastAsia="ko-KR"/>
        </w:rPr>
        <w:t xml:space="preserve">에서 </w:t>
      </w:r>
      <w:r>
        <w:rPr>
          <w:rFonts w:ascii="돋움체" w:eastAsia="돋움체" w:hAnsi="돋움체" w:hint="eastAsia"/>
          <w:lang w:eastAsia="ko-KR"/>
        </w:rPr>
        <w:t>질병의 리스트를 확인 하기 위해 l</w:t>
      </w:r>
      <w:r>
        <w:rPr>
          <w:rFonts w:ascii="돋움체" w:eastAsia="돋움체" w:hAnsi="돋움체"/>
          <w:lang w:eastAsia="ko-KR"/>
        </w:rPr>
        <w:t>ist C</w:t>
      </w:r>
      <w:r>
        <w:rPr>
          <w:rFonts w:ascii="돋움체" w:eastAsia="돋움체" w:hAnsi="돋움체" w:hint="eastAsia"/>
          <w:lang w:eastAsia="ko-KR"/>
        </w:rPr>
        <w:t>l</w:t>
      </w:r>
      <w:r>
        <w:rPr>
          <w:rFonts w:ascii="돋움체" w:eastAsia="돋움체" w:hAnsi="돋움체"/>
          <w:lang w:eastAsia="ko-KR"/>
        </w:rPr>
        <w:t>ass</w:t>
      </w:r>
      <w:r>
        <w:rPr>
          <w:rFonts w:ascii="돋움체" w:eastAsia="돋움체" w:hAnsi="돋움체" w:hint="eastAsia"/>
          <w:lang w:eastAsia="ko-KR"/>
        </w:rPr>
        <w:t xml:space="preserve">에 접속하고 </w:t>
      </w:r>
      <w:r>
        <w:rPr>
          <w:rFonts w:ascii="돋움체" w:eastAsia="돋움체" w:hAnsi="돋움체"/>
          <w:lang w:eastAsia="ko-KR"/>
        </w:rPr>
        <w:t>list Class</w:t>
      </w:r>
      <w:r>
        <w:rPr>
          <w:rFonts w:ascii="돋움체" w:eastAsia="돋움체" w:hAnsi="돋움체" w:hint="eastAsia"/>
          <w:lang w:eastAsia="ko-KR"/>
        </w:rPr>
        <w:t xml:space="preserve">에서 원하는 질병의 이름을 터치하면 </w:t>
      </w:r>
      <w:r>
        <w:rPr>
          <w:rFonts w:ascii="돋움체" w:eastAsia="돋움체" w:hAnsi="돋움체"/>
          <w:lang w:eastAsia="ko-KR"/>
        </w:rPr>
        <w:t>Explanation Class</w:t>
      </w:r>
      <w:r>
        <w:rPr>
          <w:rFonts w:ascii="돋움체" w:eastAsia="돋움체" w:hAnsi="돋움체" w:hint="eastAsia"/>
          <w:lang w:eastAsia="ko-KR"/>
        </w:rPr>
        <w:t>에서는 질병의 상세정보를 보여준다.</w:t>
      </w:r>
      <w:r w:rsidR="000462D5">
        <w:rPr>
          <w:rFonts w:ascii="돋움체" w:eastAsia="돋움체" w:hAnsi="돋움체"/>
          <w:lang w:eastAsia="ko-KR"/>
        </w:rPr>
        <w:t xml:space="preserve"> </w:t>
      </w:r>
      <w:r w:rsidR="000462D5">
        <w:rPr>
          <w:rFonts w:ascii="돋움체" w:eastAsia="돋움체" w:hAnsi="돋움체" w:hint="eastAsia"/>
          <w:lang w:eastAsia="ko-KR"/>
        </w:rPr>
        <w:t>그리하여 질병의 상세정보를 유저에게 보여준다</w:t>
      </w:r>
      <w:r w:rsidR="000462D5">
        <w:rPr>
          <w:rFonts w:ascii="돋움체" w:eastAsia="돋움체" w:hAnsi="돋움체"/>
          <w:lang w:eastAsia="ko-KR"/>
        </w:rPr>
        <w:t xml:space="preserve">, </w:t>
      </w:r>
      <w:r w:rsidR="000462D5">
        <w:rPr>
          <w:rFonts w:ascii="돋움체" w:eastAsia="돋움체" w:hAnsi="돋움체" w:hint="eastAsia"/>
          <w:lang w:eastAsia="ko-KR"/>
        </w:rPr>
        <w:t>두</w:t>
      </w:r>
      <w:r w:rsidR="008C1A87">
        <w:rPr>
          <w:rFonts w:ascii="돋움체" w:eastAsia="돋움체" w:hAnsi="돋움체" w:hint="eastAsia"/>
          <w:lang w:eastAsia="ko-KR"/>
        </w:rPr>
        <w:t xml:space="preserve"> </w:t>
      </w:r>
      <w:r w:rsidR="000462D5">
        <w:rPr>
          <w:rFonts w:ascii="돋움체" w:eastAsia="돋움체" w:hAnsi="돋움체" w:hint="eastAsia"/>
          <w:lang w:eastAsia="ko-KR"/>
        </w:rPr>
        <w:t xml:space="preserve">번째로 예방접종 기록을 확인 하기 위해 </w:t>
      </w:r>
      <w:r w:rsidR="000462D5">
        <w:rPr>
          <w:rFonts w:ascii="돋움체" w:eastAsia="돋움체" w:hAnsi="돋움체"/>
          <w:lang w:eastAsia="ko-KR"/>
        </w:rPr>
        <w:t>rekord2 Class</w:t>
      </w:r>
      <w:r w:rsidR="000462D5">
        <w:rPr>
          <w:rFonts w:ascii="돋움체" w:eastAsia="돋움체" w:hAnsi="돋움체" w:hint="eastAsia"/>
          <w:lang w:eastAsia="ko-KR"/>
        </w:rPr>
        <w:t>에 접속을 하여 예방접종 기록을 보여주고 기록을 추가하기</w:t>
      </w:r>
      <w:r w:rsidR="008C1A87">
        <w:rPr>
          <w:rFonts w:ascii="돋움체" w:eastAsia="돋움체" w:hAnsi="돋움체" w:hint="eastAsia"/>
          <w:lang w:eastAsia="ko-KR"/>
        </w:rPr>
        <w:t xml:space="preserve"> </w:t>
      </w:r>
      <w:r w:rsidR="000462D5">
        <w:rPr>
          <w:rFonts w:ascii="돋움체" w:eastAsia="돋움체" w:hAnsi="돋움체" w:hint="eastAsia"/>
          <w:lang w:eastAsia="ko-KR"/>
        </w:rPr>
        <w:t xml:space="preserve">위해 </w:t>
      </w:r>
      <w:r w:rsidR="000462D5">
        <w:rPr>
          <w:rFonts w:ascii="돋움체" w:eastAsia="돋움체" w:hAnsi="돋움체"/>
          <w:lang w:eastAsia="ko-KR"/>
        </w:rPr>
        <w:t>record Class</w:t>
      </w:r>
      <w:r w:rsidR="000462D5">
        <w:rPr>
          <w:rFonts w:ascii="돋움체" w:eastAsia="돋움체" w:hAnsi="돋움체" w:hint="eastAsia"/>
          <w:lang w:eastAsia="ko-KR"/>
        </w:rPr>
        <w:t xml:space="preserve">에 접속을 하여 추가를 하면 </w:t>
      </w:r>
      <w:r w:rsidR="000462D5">
        <w:rPr>
          <w:rFonts w:ascii="돋움체" w:eastAsia="돋움체" w:hAnsi="돋움체"/>
          <w:lang w:eastAsia="ko-KR"/>
        </w:rPr>
        <w:t>rekord2 Class</w:t>
      </w:r>
      <w:r w:rsidR="000462D5">
        <w:rPr>
          <w:rFonts w:ascii="돋움체" w:eastAsia="돋움체" w:hAnsi="돋움체" w:hint="eastAsia"/>
          <w:lang w:eastAsia="ko-KR"/>
        </w:rPr>
        <w:t>에서 리스트로 나열하여 보여주며</w:t>
      </w:r>
      <w:r w:rsidR="008C1A87">
        <w:rPr>
          <w:rFonts w:ascii="돋움체" w:eastAsia="돋움체" w:hAnsi="돋움체" w:hint="eastAsia"/>
          <w:lang w:eastAsia="ko-KR"/>
        </w:rPr>
        <w:t>, 유저에게 접종시기에 알림으로 알려준다.</w:t>
      </w:r>
      <w:r w:rsidR="000462D5">
        <w:rPr>
          <w:rFonts w:ascii="돋움체" w:eastAsia="돋움체" w:hAnsi="돋움체" w:hint="eastAsia"/>
          <w:lang w:eastAsia="ko-KR"/>
        </w:rPr>
        <w:t xml:space="preserve"> 나열된 리스트 중에 선택하여 삭제 버튼을 누르면 리스트와 데이터베이스에서 삭제가 된다,</w:t>
      </w:r>
      <w:r w:rsidR="000462D5">
        <w:rPr>
          <w:rFonts w:ascii="돋움체" w:eastAsia="돋움체" w:hAnsi="돋움체"/>
          <w:lang w:eastAsia="ko-KR"/>
        </w:rPr>
        <w:t xml:space="preserve"> </w:t>
      </w:r>
      <w:r w:rsidR="000462D5">
        <w:rPr>
          <w:rFonts w:ascii="돋움체" w:eastAsia="돋움체" w:hAnsi="돋움체" w:hint="eastAsia"/>
          <w:lang w:eastAsia="ko-KR"/>
        </w:rPr>
        <w:t>세번째로 보건소의 위치를 알고 싶어서 M</w:t>
      </w:r>
      <w:r w:rsidR="000462D5">
        <w:rPr>
          <w:rFonts w:ascii="돋움체" w:eastAsia="돋움체" w:hAnsi="돋움체"/>
          <w:lang w:eastAsia="ko-KR"/>
        </w:rPr>
        <w:t xml:space="preserve">ap Class 에 </w:t>
      </w:r>
      <w:r w:rsidR="000462D5">
        <w:rPr>
          <w:rFonts w:ascii="돋움체" w:eastAsia="돋움체" w:hAnsi="돋움체" w:hint="eastAsia"/>
          <w:lang w:eastAsia="ko-KR"/>
        </w:rPr>
        <w:t xml:space="preserve">접속을 하면 데이터베이스에서 보건소의 </w:t>
      </w:r>
      <w:r w:rsidR="000462D5">
        <w:rPr>
          <w:rFonts w:ascii="돋움체" w:eastAsia="돋움체" w:hAnsi="돋움체"/>
          <w:lang w:eastAsia="ko-KR"/>
        </w:rPr>
        <w:t>X, Y</w:t>
      </w:r>
      <w:r w:rsidR="000462D5">
        <w:rPr>
          <w:rFonts w:ascii="돋움체" w:eastAsia="돋움체" w:hAnsi="돋움체" w:hint="eastAsia"/>
          <w:lang w:eastAsia="ko-KR"/>
        </w:rPr>
        <w:t xml:space="preserve">의 위도와 경도 및 보건소의 정보 등을 받아와서 지도상의 </w:t>
      </w:r>
      <w:r w:rsidR="000462D5">
        <w:rPr>
          <w:rFonts w:ascii="돋움체" w:eastAsia="돋움체" w:hAnsi="돋움체"/>
          <w:lang w:eastAsia="ko-KR"/>
        </w:rPr>
        <w:t>MARKER</w:t>
      </w:r>
      <w:r w:rsidR="000462D5">
        <w:rPr>
          <w:rFonts w:ascii="돋움체" w:eastAsia="돋움체" w:hAnsi="돋움체" w:hint="eastAsia"/>
          <w:lang w:eastAsia="ko-KR"/>
        </w:rPr>
        <w:t xml:space="preserve">로 표시를 하며 </w:t>
      </w:r>
      <w:r w:rsidR="000462D5">
        <w:rPr>
          <w:rFonts w:ascii="돋움체" w:eastAsia="돋움체" w:hAnsi="돋움체"/>
          <w:lang w:eastAsia="ko-KR"/>
        </w:rPr>
        <w:t>MARKER</w:t>
      </w:r>
      <w:r w:rsidR="000462D5">
        <w:rPr>
          <w:rFonts w:ascii="돋움체" w:eastAsia="돋움체" w:hAnsi="돋움체" w:hint="eastAsia"/>
          <w:lang w:eastAsia="ko-KR"/>
        </w:rPr>
        <w:t>를 선택 할 시 보건소 세부 정보를 화면에 표시하여 준다.</w:t>
      </w:r>
      <w:bookmarkStart w:id="7" w:name="_GoBack"/>
      <w:bookmarkEnd w:id="7"/>
    </w:p>
    <w:sectPr w:rsidR="008F2376" w:rsidRPr="00B815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254" w:rsidRDefault="006C7254">
      <w:r>
        <w:separator/>
      </w:r>
    </w:p>
  </w:endnote>
  <w:endnote w:type="continuationSeparator" w:id="0">
    <w:p w:rsidR="006C7254" w:rsidRDefault="006C7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2D5" w:rsidRDefault="000462D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E8" w:rsidRDefault="007E0FE8" w:rsidP="005A412A">
    <w:pPr>
      <w:pStyle w:val="a7"/>
      <w:tabs>
        <w:tab w:val="clear" w:pos="8640"/>
        <w:tab w:val="right" w:pos="9356"/>
      </w:tabs>
      <w:jc w:val="center"/>
      <w:rPr>
        <w:sz w:val="16"/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-73660</wp:posOffset>
              </wp:positionV>
              <wp:extent cx="6057900" cy="0"/>
              <wp:effectExtent l="13335" t="12065" r="5715" b="6985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0F8088CA" id="Line 3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-5.8pt" to="472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6Ck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"/>
          </w:pict>
        </mc:Fallback>
      </mc:AlternateContent>
    </w:r>
    <w:r>
      <w:rPr>
        <w:rFonts w:ascii="HY중고딕" w:eastAsia="HY중고딕" w:hint="eastAsia"/>
        <w:sz w:val="16"/>
        <w:lang w:eastAsia="ko-KR"/>
      </w:rPr>
      <w:t xml:space="preserve">                                                                                                                                      </w:t>
    </w:r>
    <w:r w:rsidRPr="007E6EB1">
      <w:rPr>
        <w:rFonts w:ascii="HY중고딕" w:eastAsia="HY중고딕" w:hint="eastAsia"/>
        <w:sz w:val="16"/>
        <w:lang w:eastAsia="ko-KR"/>
      </w:rPr>
      <w:t>동서대학교 컴퓨터공학부</w:t>
    </w:r>
  </w:p>
  <w:p w:rsidR="007E0FE8" w:rsidRDefault="007E0FE8" w:rsidP="004C6510">
    <w:pPr>
      <w:pStyle w:val="a7"/>
      <w:tabs>
        <w:tab w:val="clear" w:pos="8640"/>
        <w:tab w:val="right" w:pos="9356"/>
      </w:tabs>
      <w:jc w:val="center"/>
      <w:rPr>
        <w:lang w:eastAsia="ko-KR"/>
      </w:rPr>
    </w:pPr>
    <w:r w:rsidRPr="00B81589">
      <w:rPr>
        <w:rFonts w:ascii="돋움체" w:eastAsia="돋움체" w:hAnsi="돋움체"/>
        <w:sz w:val="18"/>
        <w:szCs w:val="18"/>
        <w:lang w:eastAsia="ko-KR"/>
      </w:rPr>
      <w:t xml:space="preserve">Page </w:t>
    </w:r>
    <w:r w:rsidRPr="00B81589">
      <w:rPr>
        <w:rStyle w:val="a8"/>
        <w:rFonts w:ascii="돋움체" w:eastAsia="돋움체" w:hAnsi="돋움체"/>
        <w:sz w:val="18"/>
        <w:szCs w:val="18"/>
      </w:rPr>
      <w:fldChar w:fldCharType="begin"/>
    </w:r>
    <w:r w:rsidRPr="00B81589">
      <w:rPr>
        <w:rStyle w:val="a8"/>
        <w:rFonts w:ascii="돋움체" w:eastAsia="돋움체" w:hAnsi="돋움체"/>
        <w:sz w:val="18"/>
        <w:szCs w:val="18"/>
        <w:lang w:eastAsia="ko-KR"/>
      </w:rPr>
      <w:instrText xml:space="preserve"> PAGE </w:instrText>
    </w:r>
    <w:r w:rsidRPr="00B81589">
      <w:rPr>
        <w:rStyle w:val="a8"/>
        <w:rFonts w:ascii="돋움체" w:eastAsia="돋움체" w:hAnsi="돋움체"/>
        <w:sz w:val="18"/>
        <w:szCs w:val="18"/>
      </w:rPr>
      <w:fldChar w:fldCharType="separate"/>
    </w:r>
    <w:r w:rsidR="008C1A87">
      <w:rPr>
        <w:rStyle w:val="a8"/>
        <w:rFonts w:ascii="돋움체" w:eastAsia="돋움체" w:hAnsi="돋움체"/>
        <w:noProof/>
        <w:sz w:val="18"/>
        <w:szCs w:val="18"/>
        <w:lang w:eastAsia="ko-KR"/>
      </w:rPr>
      <w:t>7</w:t>
    </w:r>
    <w:r w:rsidRPr="00B81589">
      <w:rPr>
        <w:rStyle w:val="a8"/>
        <w:rFonts w:ascii="돋움체" w:eastAsia="돋움체" w:hAnsi="돋움체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2D5" w:rsidRDefault="000462D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254" w:rsidRDefault="006C7254">
      <w:r>
        <w:separator/>
      </w:r>
    </w:p>
  </w:footnote>
  <w:footnote w:type="continuationSeparator" w:id="0">
    <w:p w:rsidR="006C7254" w:rsidRDefault="006C72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62D5" w:rsidRDefault="000462D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108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52"/>
      <w:gridCol w:w="2410"/>
      <w:gridCol w:w="2693"/>
      <w:gridCol w:w="1701"/>
    </w:tblGrid>
    <w:tr w:rsidR="007E0FE8" w:rsidTr="0082766D">
      <w:trPr>
        <w:cantSplit/>
        <w:trHeight w:val="706"/>
      </w:trPr>
      <w:tc>
        <w:tcPr>
          <w:tcW w:w="4962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6" w:space="0" w:color="auto"/>
          </w:tcBorders>
        </w:tcPr>
        <w:p w:rsidR="007E0FE8" w:rsidRPr="006732C0" w:rsidRDefault="007E0FE8" w:rsidP="005F4A91">
          <w:pPr>
            <w:pStyle w:val="a6"/>
            <w:spacing w:before="60" w:after="40"/>
            <w:ind w:right="72"/>
            <w:jc w:val="center"/>
            <w:rPr>
              <w:rFonts w:ascii="굴림" w:eastAsia="굴림" w:hAnsi="굴림"/>
              <w:sz w:val="16"/>
              <w:lang w:eastAsia="ko-KR"/>
            </w:rPr>
          </w:pPr>
          <w:r w:rsidRPr="006732C0">
            <w:rPr>
              <w:rFonts w:ascii="굴림" w:eastAsia="굴림" w:hAnsi="굴림" w:hint="eastAsia"/>
              <w:b/>
              <w:sz w:val="36"/>
              <w:lang w:eastAsia="ko-KR"/>
            </w:rPr>
            <w:t>클래스 분석서</w:t>
          </w:r>
        </w:p>
      </w:tc>
      <w:tc>
        <w:tcPr>
          <w:tcW w:w="4394" w:type="dxa"/>
          <w:gridSpan w:val="2"/>
          <w:tcBorders>
            <w:top w:val="single" w:sz="12" w:space="0" w:color="auto"/>
            <w:left w:val="nil"/>
          </w:tcBorders>
          <w:vAlign w:val="center"/>
        </w:tcPr>
        <w:p w:rsidR="007E0FE8" w:rsidRPr="006732C0" w:rsidRDefault="007E0FE8" w:rsidP="005C630A">
          <w:pPr>
            <w:pStyle w:val="a6"/>
            <w:tabs>
              <w:tab w:val="left" w:pos="1135"/>
            </w:tabs>
            <w:ind w:left="34" w:right="72"/>
            <w:jc w:val="both"/>
            <w:rPr>
              <w:rFonts w:ascii="굴림" w:eastAsia="굴림" w:hAnsi="굴림"/>
              <w:bCs/>
              <w:sz w:val="18"/>
              <w:szCs w:val="18"/>
              <w:lang w:eastAsia="ko-KR"/>
            </w:rPr>
          </w:pPr>
          <w:r w:rsidRPr="006732C0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 xml:space="preserve">프로젝트 명: </w:t>
          </w:r>
          <w:r w:rsidR="000462D5">
            <w:rPr>
              <w:rFonts w:ascii="굴림" w:eastAsia="굴림" w:hAnsi="굴림" w:hint="eastAsia"/>
              <w:bCs/>
              <w:sz w:val="18"/>
              <w:szCs w:val="18"/>
              <w:lang w:eastAsia="ko-KR"/>
            </w:rPr>
            <w:t>질병 알림이 서비스</w:t>
          </w:r>
        </w:p>
      </w:tc>
    </w:tr>
    <w:tr w:rsidR="007E0FE8" w:rsidTr="0082766D">
      <w:trPr>
        <w:cantSplit/>
      </w:trPr>
      <w:tc>
        <w:tcPr>
          <w:tcW w:w="2552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7E0FE8" w:rsidRPr="006732C0" w:rsidRDefault="007E0FE8" w:rsidP="0082766D">
          <w:pPr>
            <w:pStyle w:val="a6"/>
            <w:tabs>
              <w:tab w:val="left" w:pos="1134"/>
            </w:tabs>
            <w:spacing w:before="60"/>
            <w:ind w:right="74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>문서번호 :</w:t>
          </w:r>
          <w:proofErr w:type="gramEnd"/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 D003</w:t>
          </w:r>
        </w:p>
      </w:tc>
      <w:tc>
        <w:tcPr>
          <w:tcW w:w="2410" w:type="dxa"/>
          <w:tcBorders>
            <w:top w:val="single" w:sz="6" w:space="0" w:color="auto"/>
            <w:left w:val="nil"/>
            <w:bottom w:val="single" w:sz="12" w:space="0" w:color="auto"/>
            <w:right w:val="nil"/>
          </w:tcBorders>
        </w:tcPr>
        <w:p w:rsidR="007E0FE8" w:rsidRPr="006732C0" w:rsidRDefault="007E0FE8" w:rsidP="005F4A91">
          <w:pPr>
            <w:pStyle w:val="a6"/>
            <w:tabs>
              <w:tab w:val="left" w:pos="1134"/>
            </w:tabs>
            <w:spacing w:before="60"/>
            <w:ind w:left="-6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proofErr w:type="gramStart"/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>작성자</w:t>
          </w:r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:</w:t>
          </w:r>
          <w:proofErr w:type="gramEnd"/>
          <w:r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김완준</w:t>
          </w:r>
        </w:p>
      </w:tc>
      <w:tc>
        <w:tcPr>
          <w:tcW w:w="2693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4" w:space="0" w:color="auto"/>
          </w:tcBorders>
        </w:tcPr>
        <w:p w:rsidR="007E0FE8" w:rsidRPr="006732C0" w:rsidRDefault="007E0FE8" w:rsidP="004C6510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>작성일</w:t>
          </w:r>
          <w:r w:rsidRPr="006732C0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6732C0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>20</w:t>
          </w:r>
          <w:r>
            <w:rPr>
              <w:rFonts w:ascii="굴림" w:eastAsia="굴림" w:hAnsi="굴림"/>
              <w:sz w:val="18"/>
              <w:szCs w:val="18"/>
              <w:lang w:eastAsia="ko-KR"/>
            </w:rPr>
            <w:t>18</w:t>
          </w:r>
          <w:r w:rsidRPr="006732C0">
            <w:rPr>
              <w:rFonts w:ascii="굴림" w:eastAsia="굴림" w:hAnsi="굴림" w:hint="eastAsia"/>
              <w:iCs/>
              <w:sz w:val="18"/>
              <w:szCs w:val="18"/>
              <w:lang w:eastAsia="ko-KR"/>
            </w:rPr>
            <w:t>/0</w:t>
          </w:r>
          <w:r>
            <w:rPr>
              <w:rFonts w:ascii="굴림" w:eastAsia="굴림" w:hAnsi="굴림"/>
              <w:iCs/>
              <w:sz w:val="18"/>
              <w:szCs w:val="18"/>
              <w:lang w:eastAsia="ko-KR"/>
            </w:rPr>
            <w:t>5</w:t>
          </w:r>
          <w:r w:rsidRPr="006732C0">
            <w:rPr>
              <w:rFonts w:ascii="굴림" w:eastAsia="굴림" w:hAnsi="굴림" w:hint="eastAsia"/>
              <w:iCs/>
              <w:sz w:val="18"/>
              <w:szCs w:val="18"/>
              <w:lang w:eastAsia="ko-KR"/>
            </w:rPr>
            <w:t>/</w:t>
          </w:r>
          <w:r>
            <w:rPr>
              <w:rFonts w:ascii="굴림" w:eastAsia="굴림" w:hAnsi="굴림"/>
              <w:iCs/>
              <w:sz w:val="18"/>
              <w:szCs w:val="18"/>
              <w:lang w:eastAsia="ko-KR"/>
            </w:rPr>
            <w:t>23</w:t>
          </w:r>
        </w:p>
      </w:tc>
      <w:tc>
        <w:tcPr>
          <w:tcW w:w="1701" w:type="dxa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7E0FE8" w:rsidRPr="006732C0" w:rsidRDefault="007E0FE8" w:rsidP="005F4A91">
          <w:pPr>
            <w:pStyle w:val="a6"/>
            <w:tabs>
              <w:tab w:val="left" w:pos="1134"/>
            </w:tabs>
            <w:spacing w:before="60"/>
            <w:ind w:left="32" w:right="74"/>
            <w:jc w:val="both"/>
            <w:rPr>
              <w:rFonts w:ascii="굴림" w:eastAsia="굴림" w:hAnsi="굴림"/>
              <w:sz w:val="18"/>
              <w:szCs w:val="18"/>
              <w:lang w:eastAsia="ko-KR"/>
            </w:rPr>
          </w:pPr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>버전</w:t>
          </w:r>
          <w:r w:rsidRPr="006732C0">
            <w:rPr>
              <w:rFonts w:ascii="굴림" w:eastAsia="굴림" w:hAnsi="굴림"/>
              <w:sz w:val="18"/>
              <w:szCs w:val="18"/>
              <w:lang w:eastAsia="ko-KR"/>
            </w:rPr>
            <w:t>:</w:t>
          </w:r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 xml:space="preserve"> </w:t>
          </w:r>
          <w:r w:rsidRPr="006732C0">
            <w:rPr>
              <w:rFonts w:ascii="굴림" w:eastAsia="굴림" w:hAnsi="굴림"/>
              <w:sz w:val="18"/>
              <w:szCs w:val="18"/>
              <w:lang w:eastAsia="ko-KR"/>
            </w:rPr>
            <w:t xml:space="preserve"> </w:t>
          </w:r>
          <w:r w:rsidRPr="006732C0">
            <w:rPr>
              <w:rFonts w:ascii="굴림" w:eastAsia="굴림" w:hAnsi="굴림" w:hint="eastAsia"/>
              <w:sz w:val="18"/>
              <w:szCs w:val="18"/>
              <w:lang w:eastAsia="ko-KR"/>
            </w:rPr>
            <w:t>1.0</w:t>
          </w:r>
        </w:p>
      </w:tc>
    </w:tr>
  </w:tbl>
  <w:p w:rsidR="007E0FE8" w:rsidRDefault="007E0FE8">
    <w:pPr>
      <w:pStyle w:val="a6"/>
      <w:rPr>
        <w:lang w:eastAsia="ko-K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FE8" w:rsidRDefault="007E0FE8">
    <w:pPr>
      <w:pStyle w:val="a6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inline distT="0" distB="0" distL="0" distR="0">
              <wp:extent cx="5943600" cy="635"/>
              <wp:effectExtent l="9525" t="9525" r="9525" b="9525"/>
              <wp:docPr id="2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202595B6" id="Line 5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kk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" strokeweight="1.5pt">
              <w10:anchorlock/>
            </v:line>
          </w:pict>
        </mc:Fallback>
      </mc:AlternateContent>
    </w:r>
  </w:p>
  <w:p w:rsidR="007E0FE8" w:rsidRDefault="007E0FE8" w:rsidP="005A412A">
    <w:pPr>
      <w:jc w:val="right"/>
      <w:rPr>
        <w:rFonts w:ascii="HY헤드라인M" w:eastAsia="HY헤드라인M"/>
        <w:b/>
        <w:bCs/>
        <w:sz w:val="32"/>
        <w:lang w:eastAsia="ko-KR"/>
      </w:rPr>
    </w:pPr>
  </w:p>
  <w:p w:rsidR="007E0FE8" w:rsidRDefault="007E0FE8" w:rsidP="005A412A">
    <w:pPr>
      <w:jc w:val="right"/>
      <w:rPr>
        <w:rFonts w:ascii="HY헤드라인M" w:eastAsia="HY헤드라인M"/>
        <w:b/>
        <w:bCs/>
        <w:sz w:val="32"/>
        <w:lang w:eastAsia="ko-KR"/>
      </w:rPr>
    </w:pPr>
    <w:proofErr w:type="spellStart"/>
    <w:r w:rsidRPr="007E6EB1">
      <w:rPr>
        <w:rFonts w:ascii="HY헤드라인M" w:eastAsia="HY헤드라인M" w:hint="eastAsia"/>
        <w:b/>
        <w:bCs/>
        <w:sz w:val="32"/>
        <w:lang w:eastAsia="ko-KR"/>
      </w:rPr>
      <w:t>프로젝트명</w:t>
    </w:r>
    <w:proofErr w:type="spellEnd"/>
    <w:r w:rsidRPr="007E6EB1">
      <w:rPr>
        <w:rFonts w:ascii="HY헤드라인M" w:eastAsia="HY헤드라인M" w:hint="eastAsia"/>
        <w:b/>
        <w:bCs/>
        <w:sz w:val="32"/>
        <w:lang w:eastAsia="ko-KR"/>
      </w:rPr>
      <w:t xml:space="preserve">: </w:t>
    </w:r>
    <w:r w:rsidR="000462D5">
      <w:rPr>
        <w:rFonts w:ascii="HY헤드라인M" w:eastAsia="HY헤드라인M" w:hint="eastAsia"/>
        <w:b/>
        <w:bCs/>
        <w:sz w:val="32"/>
        <w:lang w:eastAsia="ko-KR"/>
      </w:rPr>
      <w:t>질병</w:t>
    </w:r>
    <w:r>
      <w:rPr>
        <w:rFonts w:ascii="HY헤드라인M" w:eastAsia="HY헤드라인M" w:hint="eastAsia"/>
        <w:b/>
        <w:bCs/>
        <w:sz w:val="32"/>
        <w:lang w:eastAsia="ko-KR"/>
      </w:rPr>
      <w:t xml:space="preserve"> 알림</w:t>
    </w:r>
    <w:r w:rsidR="000462D5">
      <w:rPr>
        <w:rFonts w:ascii="HY헤드라인M" w:eastAsia="HY헤드라인M" w:hint="eastAsia"/>
        <w:b/>
        <w:bCs/>
        <w:sz w:val="32"/>
        <w:lang w:eastAsia="ko-KR"/>
      </w:rPr>
      <w:t>이</w:t>
    </w:r>
    <w:r>
      <w:rPr>
        <w:rFonts w:ascii="HY헤드라인M" w:eastAsia="HY헤드라인M" w:hint="eastAsia"/>
        <w:b/>
        <w:bCs/>
        <w:sz w:val="32"/>
        <w:lang w:eastAsia="ko-KR"/>
      </w:rPr>
      <w:t xml:space="preserve"> 서비스</w:t>
    </w:r>
  </w:p>
  <w:p w:rsidR="007E0FE8" w:rsidRDefault="007E0FE8">
    <w:pPr>
      <w:pStyle w:val="a6"/>
      <w:rPr>
        <w:lang w:eastAsia="ko-KR"/>
      </w:rPr>
    </w:pPr>
  </w:p>
  <w:p w:rsidR="007E0FE8" w:rsidRDefault="007E0FE8">
    <w:pPr>
      <w:pStyle w:val="a6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inline distT="0" distB="0" distL="0" distR="0">
              <wp:extent cx="5943600" cy="635"/>
              <wp:effectExtent l="9525" t="9525" r="9525" b="9525"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line w14:anchorId="0467AF34" id="Line 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c/X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" strokeweight="1.5pt">
              <w10:anchorlock/>
            </v:line>
          </w:pict>
        </mc:Fallback>
      </mc:AlternateContent>
    </w:r>
  </w:p>
  <w:p w:rsidR="007E0FE8" w:rsidRDefault="007E0FE8">
    <w:pPr>
      <w:pStyle w:val="a6"/>
      <w:rPr>
        <w:lang w:eastAsia="ko-KR"/>
      </w:rPr>
    </w:pPr>
  </w:p>
  <w:p w:rsidR="007E0FE8" w:rsidRDefault="007E0FE8">
    <w:pPr>
      <w:pStyle w:val="a6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26CCE88"/>
    <w:lvl w:ilvl="0">
      <w:start w:val="1"/>
      <w:numFmt w:val="upperRoman"/>
      <w:lvlText w:val="%1."/>
      <w:lvlJc w:val="left"/>
      <w:pPr>
        <w:tabs>
          <w:tab w:val="num" w:pos="2835"/>
        </w:tabs>
        <w:ind w:left="2835" w:hanging="40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upperLetter"/>
      <w:lvlText w:val="%3."/>
      <w:lvlJc w:val="left"/>
      <w:pPr>
        <w:tabs>
          <w:tab w:val="num" w:pos="2835"/>
        </w:tabs>
        <w:ind w:left="2835" w:hanging="400"/>
      </w:p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D3F5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2">
    <w:nsid w:val="05CC0924"/>
    <w:multiLevelType w:val="multilevel"/>
    <w:tmpl w:val="5EDA307A"/>
    <w:lvl w:ilvl="0">
      <w:start w:val="1"/>
      <w:numFmt w:val="upperRoman"/>
      <w:pStyle w:val="1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pStyle w:val="3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pStyle w:val="4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A837059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771064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5">
    <w:nsid w:val="1C7D0C1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6">
    <w:nsid w:val="294B68BF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29C64CB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8">
    <w:nsid w:val="2E621BE1"/>
    <w:multiLevelType w:val="hybridMultilevel"/>
    <w:tmpl w:val="096243CE"/>
    <w:lvl w:ilvl="0" w:tplc="1A9409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1C171BA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0">
    <w:nsid w:val="39B5030C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400B2717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2">
    <w:nsid w:val="56DB5065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13">
    <w:nsid w:val="5DAD0378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6C5B386C"/>
    <w:multiLevelType w:val="hybridMultilevel"/>
    <w:tmpl w:val="A962B704"/>
    <w:lvl w:ilvl="0" w:tplc="04090001">
      <w:start w:val="1"/>
      <w:numFmt w:val="bullet"/>
      <w:lvlText w:val=""/>
      <w:lvlJc w:val="left"/>
      <w:pPr>
        <w:ind w:left="150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8" w:hanging="400"/>
      </w:pPr>
      <w:rPr>
        <w:rFonts w:ascii="Wingdings" w:hAnsi="Wingdings" w:hint="default"/>
      </w:rPr>
    </w:lvl>
  </w:abstractNum>
  <w:abstractNum w:abstractNumId="15">
    <w:nsid w:val="723661C7"/>
    <w:multiLevelType w:val="singleLevel"/>
    <w:tmpl w:val="149CFCC0"/>
    <w:lvl w:ilvl="0">
      <w:start w:val="1"/>
      <w:numFmt w:val="bullet"/>
      <w:lvlText w:val="-"/>
      <w:lvlJc w:val="left"/>
      <w:pPr>
        <w:tabs>
          <w:tab w:val="num" w:pos="785"/>
        </w:tabs>
        <w:ind w:left="709" w:hanging="284"/>
      </w:pPr>
      <w:rPr>
        <w:rFonts w:ascii="바탕체" w:eastAsia="바탕체" w:hint="eastAsia"/>
        <w:sz w:val="16"/>
      </w:rPr>
    </w:lvl>
  </w:abstractNum>
  <w:abstractNum w:abstractNumId="16">
    <w:nsid w:val="772A5BA9"/>
    <w:multiLevelType w:val="multilevel"/>
    <w:tmpl w:val="5EDA307A"/>
    <w:lvl w:ilvl="0">
      <w:start w:val="1"/>
      <w:numFmt w:val="upperRoman"/>
      <w:lvlText w:val="%1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502"/>
        </w:tabs>
        <w:ind w:left="397" w:hanging="255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004"/>
        </w:tabs>
        <w:ind w:left="680" w:hanging="396"/>
      </w:pPr>
      <w:rPr>
        <w:rFonts w:hint="eastAsia"/>
      </w:rPr>
    </w:lvl>
    <w:lvl w:ilvl="3">
      <w:start w:val="1"/>
      <w:numFmt w:val="upperLetter"/>
      <w:lvlText w:val="%4"/>
      <w:lvlJc w:val="left"/>
      <w:pPr>
        <w:tabs>
          <w:tab w:val="num" w:pos="927"/>
        </w:tabs>
        <w:ind w:left="680" w:hanging="113"/>
      </w:pPr>
      <w:rPr>
        <w:rFonts w:hint="eastAsia"/>
        <w:b w:val="0"/>
        <w:bCs w:val="0"/>
        <w:i w:val="0"/>
        <w:iCs w:val="0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6"/>
  </w:num>
  <w:num w:numId="15">
    <w:abstractNumId w:val="2"/>
  </w:num>
  <w:num w:numId="16">
    <w:abstractNumId w:val="3"/>
  </w:num>
  <w:num w:numId="17">
    <w:abstractNumId w:val="2"/>
  </w:num>
  <w:num w:numId="18">
    <w:abstractNumId w:val="2"/>
  </w:num>
  <w:num w:numId="19">
    <w:abstractNumId w:val="13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0"/>
  </w:num>
  <w:num w:numId="23">
    <w:abstractNumId w:val="16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9"/>
  </w:num>
  <w:num w:numId="31">
    <w:abstractNumId w:val="11"/>
  </w:num>
  <w:num w:numId="32">
    <w:abstractNumId w:val="15"/>
  </w:num>
  <w:num w:numId="33">
    <w:abstractNumId w:val="8"/>
  </w:num>
  <w:num w:numId="3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01"/>
    <w:rsid w:val="00015001"/>
    <w:rsid w:val="000205E1"/>
    <w:rsid w:val="00021F8B"/>
    <w:rsid w:val="000462D5"/>
    <w:rsid w:val="0005195F"/>
    <w:rsid w:val="0005494D"/>
    <w:rsid w:val="000626C2"/>
    <w:rsid w:val="00066FA2"/>
    <w:rsid w:val="00081E96"/>
    <w:rsid w:val="000921F3"/>
    <w:rsid w:val="0009606F"/>
    <w:rsid w:val="000A4D60"/>
    <w:rsid w:val="000B640C"/>
    <w:rsid w:val="000D261B"/>
    <w:rsid w:val="000D390B"/>
    <w:rsid w:val="000E50CD"/>
    <w:rsid w:val="000F61C4"/>
    <w:rsid w:val="001278EB"/>
    <w:rsid w:val="001342DA"/>
    <w:rsid w:val="001836CF"/>
    <w:rsid w:val="001A6381"/>
    <w:rsid w:val="00205FBD"/>
    <w:rsid w:val="0023117A"/>
    <w:rsid w:val="0027278D"/>
    <w:rsid w:val="00272B81"/>
    <w:rsid w:val="002759E5"/>
    <w:rsid w:val="002803BA"/>
    <w:rsid w:val="002A170E"/>
    <w:rsid w:val="002B107D"/>
    <w:rsid w:val="002F2BE7"/>
    <w:rsid w:val="00317BF9"/>
    <w:rsid w:val="003230F1"/>
    <w:rsid w:val="00331C50"/>
    <w:rsid w:val="00334CCE"/>
    <w:rsid w:val="003645C3"/>
    <w:rsid w:val="003754FF"/>
    <w:rsid w:val="0039677E"/>
    <w:rsid w:val="003A07E1"/>
    <w:rsid w:val="003A3AB9"/>
    <w:rsid w:val="003A7ED3"/>
    <w:rsid w:val="003B751F"/>
    <w:rsid w:val="003C7ACD"/>
    <w:rsid w:val="003E545A"/>
    <w:rsid w:val="00402259"/>
    <w:rsid w:val="004156EC"/>
    <w:rsid w:val="00441BAD"/>
    <w:rsid w:val="00442E29"/>
    <w:rsid w:val="0047369F"/>
    <w:rsid w:val="00482CB0"/>
    <w:rsid w:val="00492E62"/>
    <w:rsid w:val="004A41CC"/>
    <w:rsid w:val="004B6FCC"/>
    <w:rsid w:val="004C6510"/>
    <w:rsid w:val="004E18D0"/>
    <w:rsid w:val="00516F35"/>
    <w:rsid w:val="005509C9"/>
    <w:rsid w:val="00565BA0"/>
    <w:rsid w:val="005743D2"/>
    <w:rsid w:val="005A224A"/>
    <w:rsid w:val="005A412A"/>
    <w:rsid w:val="005A7398"/>
    <w:rsid w:val="005C630A"/>
    <w:rsid w:val="005C7554"/>
    <w:rsid w:val="005E4482"/>
    <w:rsid w:val="005F1F13"/>
    <w:rsid w:val="005F46E7"/>
    <w:rsid w:val="005F4A91"/>
    <w:rsid w:val="005F531C"/>
    <w:rsid w:val="005F70ED"/>
    <w:rsid w:val="0060558F"/>
    <w:rsid w:val="00636A84"/>
    <w:rsid w:val="00642BD2"/>
    <w:rsid w:val="00645A1E"/>
    <w:rsid w:val="00647FC5"/>
    <w:rsid w:val="006732C0"/>
    <w:rsid w:val="006920E3"/>
    <w:rsid w:val="00693DD7"/>
    <w:rsid w:val="00693F8C"/>
    <w:rsid w:val="00695E14"/>
    <w:rsid w:val="006A0B5F"/>
    <w:rsid w:val="006A1301"/>
    <w:rsid w:val="006C42DB"/>
    <w:rsid w:val="006C7254"/>
    <w:rsid w:val="006D3CE8"/>
    <w:rsid w:val="006F3DCC"/>
    <w:rsid w:val="00703632"/>
    <w:rsid w:val="00711ED6"/>
    <w:rsid w:val="00726573"/>
    <w:rsid w:val="00746DD1"/>
    <w:rsid w:val="00764D8F"/>
    <w:rsid w:val="007B2422"/>
    <w:rsid w:val="007B69C2"/>
    <w:rsid w:val="007B6EDB"/>
    <w:rsid w:val="007E0FE8"/>
    <w:rsid w:val="007E4432"/>
    <w:rsid w:val="00813D6C"/>
    <w:rsid w:val="0082766D"/>
    <w:rsid w:val="0086458F"/>
    <w:rsid w:val="00872B19"/>
    <w:rsid w:val="008810F4"/>
    <w:rsid w:val="00884AF3"/>
    <w:rsid w:val="008A70E7"/>
    <w:rsid w:val="008C1A87"/>
    <w:rsid w:val="008E3A7A"/>
    <w:rsid w:val="008F2376"/>
    <w:rsid w:val="008F346E"/>
    <w:rsid w:val="008F5E91"/>
    <w:rsid w:val="0090431C"/>
    <w:rsid w:val="009838F5"/>
    <w:rsid w:val="009D4E43"/>
    <w:rsid w:val="009E4770"/>
    <w:rsid w:val="00A05489"/>
    <w:rsid w:val="00A07901"/>
    <w:rsid w:val="00A1271A"/>
    <w:rsid w:val="00A17756"/>
    <w:rsid w:val="00A65042"/>
    <w:rsid w:val="00A7165B"/>
    <w:rsid w:val="00A8140C"/>
    <w:rsid w:val="00A87DF9"/>
    <w:rsid w:val="00A95A76"/>
    <w:rsid w:val="00AC588A"/>
    <w:rsid w:val="00AD4699"/>
    <w:rsid w:val="00AF5890"/>
    <w:rsid w:val="00B11B0A"/>
    <w:rsid w:val="00B1743B"/>
    <w:rsid w:val="00B27078"/>
    <w:rsid w:val="00B27B43"/>
    <w:rsid w:val="00B47500"/>
    <w:rsid w:val="00B502B6"/>
    <w:rsid w:val="00B70FAB"/>
    <w:rsid w:val="00B81589"/>
    <w:rsid w:val="00BA1C85"/>
    <w:rsid w:val="00BA5AF7"/>
    <w:rsid w:val="00BC1CB0"/>
    <w:rsid w:val="00C40B7A"/>
    <w:rsid w:val="00C41CA3"/>
    <w:rsid w:val="00C56C0C"/>
    <w:rsid w:val="00C65A5E"/>
    <w:rsid w:val="00CA48F9"/>
    <w:rsid w:val="00CE5FFF"/>
    <w:rsid w:val="00CF2963"/>
    <w:rsid w:val="00D25DE3"/>
    <w:rsid w:val="00D3361B"/>
    <w:rsid w:val="00D57202"/>
    <w:rsid w:val="00D57921"/>
    <w:rsid w:val="00DB1828"/>
    <w:rsid w:val="00E23B62"/>
    <w:rsid w:val="00E553C6"/>
    <w:rsid w:val="00E669EA"/>
    <w:rsid w:val="00E71E35"/>
    <w:rsid w:val="00E82F61"/>
    <w:rsid w:val="00E97E75"/>
    <w:rsid w:val="00EA17EE"/>
    <w:rsid w:val="00EA647F"/>
    <w:rsid w:val="00ED49A4"/>
    <w:rsid w:val="00EE5087"/>
    <w:rsid w:val="00F32D49"/>
    <w:rsid w:val="00F37509"/>
    <w:rsid w:val="00F62214"/>
    <w:rsid w:val="00F652D3"/>
    <w:rsid w:val="00F84D31"/>
    <w:rsid w:val="00F85C39"/>
    <w:rsid w:val="00F97059"/>
    <w:rsid w:val="00FA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numId w:val="0"/>
      </w:numPr>
      <w:outlineLvl w:val="1"/>
    </w:pPr>
    <w:rPr>
      <w:sz w:val="20"/>
    </w:rPr>
  </w:style>
  <w:style w:type="paragraph" w:styleId="3">
    <w:name w:val="heading 3"/>
    <w:aliases w:val="H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aliases w:val="직함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autoRedefine/>
    <w:uiPriority w:val="39"/>
    <w:pPr>
      <w:tabs>
        <w:tab w:val="left" w:pos="432"/>
        <w:tab w:val="right" w:pos="9360"/>
      </w:tabs>
      <w:spacing w:before="240" w:after="60"/>
      <w:ind w:right="720"/>
    </w:pPr>
    <w:rPr>
      <w:noProof/>
      <w:kern w:val="2"/>
      <w:szCs w:val="24"/>
      <w:lang w:eastAsia="ko-KR"/>
    </w:r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paragraph" w:styleId="af0">
    <w:name w:val="Normal (Web)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0"/>
    <w:qFormat/>
    <w:rPr>
      <w:b/>
      <w:bCs/>
    </w:rPr>
  </w:style>
  <w:style w:type="paragraph" w:customStyle="1" w:styleId="af2">
    <w:name w:val="개요글"/>
    <w:basedOn w:val="a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9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"/>
    <w:next w:val="a"/>
    <w:pPr>
      <w:tabs>
        <w:tab w:val="num" w:pos="360"/>
      </w:tabs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styleId="af3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11">
    <w:name w:val="글머리 1"/>
    <w:basedOn w:val="a5"/>
    <w:pPr>
      <w:tabs>
        <w:tab w:val="left" w:pos="709"/>
        <w:tab w:val="left" w:pos="1134"/>
      </w:tabs>
      <w:wordWrap w:val="0"/>
      <w:spacing w:line="260" w:lineRule="atLeast"/>
      <w:ind w:left="0" w:firstLine="0"/>
      <w:jc w:val="both"/>
    </w:pPr>
    <w:rPr>
      <w:rFonts w:ascii="Arial" w:eastAsia="굴림" w:hAnsi="Arial"/>
      <w:kern w:val="2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numId w:val="0"/>
      </w:numPr>
      <w:outlineLvl w:val="1"/>
    </w:pPr>
    <w:rPr>
      <w:sz w:val="20"/>
    </w:rPr>
  </w:style>
  <w:style w:type="paragraph" w:styleId="3">
    <w:name w:val="heading 3"/>
    <w:aliases w:val="H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3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3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aliases w:val="직함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autoRedefine/>
    <w:uiPriority w:val="39"/>
    <w:pPr>
      <w:tabs>
        <w:tab w:val="left" w:pos="432"/>
        <w:tab w:val="right" w:pos="9360"/>
      </w:tabs>
      <w:spacing w:before="240" w:after="60"/>
      <w:ind w:right="720"/>
    </w:pPr>
    <w:rPr>
      <w:noProof/>
      <w:kern w:val="2"/>
      <w:szCs w:val="24"/>
      <w:lang w:eastAsia="ko-KR"/>
    </w:rPr>
  </w:style>
  <w:style w:type="paragraph" w:styleId="20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71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uiPriority w:val="99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paragraph" w:styleId="af0">
    <w:name w:val="Normal (Web)"/>
    <w:basedOn w:val="a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af1">
    <w:name w:val="Strong"/>
    <w:basedOn w:val="a0"/>
    <w:qFormat/>
    <w:rPr>
      <w:b/>
      <w:bCs/>
    </w:rPr>
  </w:style>
  <w:style w:type="paragraph" w:customStyle="1" w:styleId="af2">
    <w:name w:val="개요글"/>
    <w:basedOn w:val="a"/>
    <w:pPr>
      <w:tabs>
        <w:tab w:val="left" w:pos="1134"/>
      </w:tabs>
      <w:wordWrap w:val="0"/>
      <w:spacing w:line="260" w:lineRule="atLeast"/>
      <w:ind w:left="425"/>
      <w:jc w:val="both"/>
    </w:pPr>
    <w:rPr>
      <w:rFonts w:ascii="Arial" w:eastAsia="바탕체" w:hAnsi="Arial"/>
      <w:kern w:val="2"/>
      <w:lang w:eastAsia="ko-KR"/>
    </w:rPr>
  </w:style>
  <w:style w:type="paragraph" w:customStyle="1" w:styleId="Subheading">
    <w:name w:val="Subheading"/>
    <w:basedOn w:val="a9"/>
    <w:pPr>
      <w:spacing w:before="240"/>
    </w:pPr>
    <w:rPr>
      <w:rFonts w:ascii="Arial" w:hAnsi="Arial"/>
      <w:b/>
      <w:bCs/>
    </w:rPr>
  </w:style>
  <w:style w:type="paragraph" w:customStyle="1" w:styleId="-">
    <w:name w:val="중제목(내용-번호시작)"/>
    <w:basedOn w:val="a"/>
    <w:next w:val="a"/>
    <w:pPr>
      <w:tabs>
        <w:tab w:val="num" w:pos="360"/>
      </w:tabs>
      <w:wordWrap w:val="0"/>
      <w:overflowPunct w:val="0"/>
      <w:autoSpaceDE w:val="0"/>
      <w:autoSpaceDN w:val="0"/>
      <w:spacing w:line="260" w:lineRule="atLeast"/>
      <w:textAlignment w:val="bottom"/>
    </w:pPr>
    <w:rPr>
      <w:rFonts w:ascii="Arial" w:eastAsia="바탕체"/>
      <w:kern w:val="2"/>
      <w:sz w:val="22"/>
      <w:lang w:eastAsia="ko-KR"/>
    </w:rPr>
  </w:style>
  <w:style w:type="paragraph" w:customStyle="1" w:styleId="TOC1">
    <w:name w:val="TOC 제목1"/>
    <w:basedOn w:val="1"/>
    <w:next w:val="a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eastAsia="굴림체"/>
      <w:kern w:val="28"/>
      <w:sz w:val="32"/>
      <w:lang w:eastAsia="ko-KR"/>
    </w:rPr>
  </w:style>
  <w:style w:type="paragraph" w:customStyle="1" w:styleId="Indent">
    <w:name w:val="Indent"/>
    <w:basedOn w:val="a"/>
    <w:pPr>
      <w:keepNext/>
      <w:widowControl/>
      <w:overflowPunct w:val="0"/>
      <w:autoSpaceDE w:val="0"/>
      <w:autoSpaceDN w:val="0"/>
      <w:adjustRightInd w:val="0"/>
      <w:spacing w:before="120" w:line="240" w:lineRule="auto"/>
      <w:ind w:left="720"/>
      <w:textAlignment w:val="baseline"/>
    </w:pPr>
    <w:rPr>
      <w:rFonts w:ascii="Book Antiqua" w:eastAsia="바탕체" w:hAnsi="Book Antiqua"/>
      <w:lang w:eastAsia="ko-KR"/>
    </w:rPr>
  </w:style>
  <w:style w:type="paragraph" w:styleId="af3">
    <w:name w:val="Balloon Text"/>
    <w:basedOn w:val="a"/>
    <w:semiHidden/>
    <w:rPr>
      <w:rFonts w:ascii="Arial" w:eastAsia="돋움" w:hAnsi="Arial"/>
      <w:sz w:val="18"/>
      <w:szCs w:val="18"/>
    </w:rPr>
  </w:style>
  <w:style w:type="paragraph" w:customStyle="1" w:styleId="11">
    <w:name w:val="글머리 1"/>
    <w:basedOn w:val="a5"/>
    <w:pPr>
      <w:tabs>
        <w:tab w:val="left" w:pos="709"/>
        <w:tab w:val="left" w:pos="1134"/>
      </w:tabs>
      <w:wordWrap w:val="0"/>
      <w:spacing w:line="260" w:lineRule="atLeast"/>
      <w:ind w:left="0" w:firstLine="0"/>
      <w:jc w:val="both"/>
    </w:pPr>
    <w:rPr>
      <w:rFonts w:ascii="Arial" w:eastAsia="굴림" w:hAnsi="Arial"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4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51088;&#47308;\RUP_doc_temp\rup_wd_tmpl\req\rup_rmpln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87CB1-22E6-4EA9-9DD8-9E81D44FD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rup_rmpln</Template>
  <TotalTime>30</TotalTime>
  <Pages>7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요구사항 기술서</vt:lpstr>
    </vt:vector>
  </TitlesOfParts>
  <Company>ETRI</Company>
  <LinksUpToDate>false</LinksUpToDate>
  <CharactersWithSpaces>3356</CharactersWithSpaces>
  <SharedDoc>false</SharedDoc>
  <HLinks>
    <vt:vector size="24" baseType="variant"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_Toc263698982</vt:lpwstr>
      </vt:variant>
      <vt:variant>
        <vt:i4>1507377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_Toc263698981</vt:lpwstr>
      </vt:variant>
      <vt:variant>
        <vt:i4>1507377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_Toc263698980</vt:lpwstr>
      </vt:variant>
      <vt:variant>
        <vt:i4>1572913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_Toc263698979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요구사항 기술서</dc:title>
  <dc:subject/>
  <dc:creator>박성희</dc:creator>
  <cp:keywords/>
  <dc:description/>
  <cp:lastModifiedBy>Windows 사용자</cp:lastModifiedBy>
  <cp:revision>7</cp:revision>
  <cp:lastPrinted>2009-06-01T10:25:00Z</cp:lastPrinted>
  <dcterms:created xsi:type="dcterms:W3CDTF">2018-05-30T19:28:00Z</dcterms:created>
  <dcterms:modified xsi:type="dcterms:W3CDTF">2018-06-02T09:40:00Z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71725871</vt:i4>
  </property>
  <property fmtid="{D5CDD505-2E9C-101B-9397-08002B2CF9AE}" pid="3" name="_EmailSubject">
    <vt:lpwstr>마르미-III 2.0</vt:lpwstr>
  </property>
  <property fmtid="{D5CDD505-2E9C-101B-9397-08002B2CF9AE}" pid="4" name="_AuthorEmail">
    <vt:lpwstr>dwchoi@componentvision.com</vt:lpwstr>
  </property>
  <property fmtid="{D5CDD505-2E9C-101B-9397-08002B2CF9AE}" pid="5" name="_AuthorEmailDisplayName">
    <vt:lpwstr>dwchoi</vt:lpwstr>
  </property>
  <property fmtid="{D5CDD505-2E9C-101B-9397-08002B2CF9AE}" pid="6" name="_ReviewingToolsShownOnce">
    <vt:lpwstr/>
  </property>
</Properties>
</file>